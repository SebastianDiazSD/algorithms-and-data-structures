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95FE7" w14:textId="77777777" w:rsidR="00D43439" w:rsidRPr="00C0432C" w:rsidRDefault="00D43439" w:rsidP="00480DA0">
      <w:pPr>
        <w:pStyle w:val="Title"/>
      </w:pPr>
      <w:bookmarkStart w:id="0" w:name="_Hlk180473545"/>
      <w:r w:rsidRPr="00C0432C">
        <w:t xml:space="preserve">Algorithms &amp; </w:t>
      </w:r>
      <w:r w:rsidRPr="00EB00C9">
        <w:t>Data</w:t>
      </w:r>
      <w:r w:rsidRPr="00C0432C">
        <w:t xml:space="preserve"> Structures</w:t>
      </w:r>
    </w:p>
    <w:bookmarkEnd w:id="0"/>
    <w:p w14:paraId="45DF72A0" w14:textId="78847EB4" w:rsidR="0028004C" w:rsidRDefault="00EB0D8E" w:rsidP="00480DA0">
      <w:pPr>
        <w:pStyle w:val="Subtitle"/>
      </w:pPr>
      <w:r>
        <w:t>Recursion</w:t>
      </w:r>
    </w:p>
    <w:p w14:paraId="3801CD38" w14:textId="236A3E5E" w:rsidR="00EB0D8E" w:rsidRDefault="00EB0D8E" w:rsidP="00EB0D8E">
      <w:r>
        <w:t xml:space="preserve">Write all your code for questions 1 to 6 in a file </w:t>
      </w:r>
      <w:r w:rsidRPr="001A18F5">
        <w:rPr>
          <w:rFonts w:ascii="Courier New" w:hAnsi="Courier New" w:cs="Courier New"/>
        </w:rPr>
        <w:t>recursion.py</w:t>
      </w:r>
      <w:r>
        <w:t xml:space="preserve">. </w:t>
      </w:r>
    </w:p>
    <w:p w14:paraId="382ABE14" w14:textId="77777777" w:rsidR="00EB0D8E" w:rsidRDefault="00EB0D8E" w:rsidP="00EB0D8E">
      <w:pPr>
        <w:pStyle w:val="Heading1"/>
      </w:pPr>
      <w:r>
        <w:t>Exercise 1:</w:t>
      </w:r>
    </w:p>
    <w:p w14:paraId="5ACACBD9" w14:textId="490FA772" w:rsidR="00EB0D8E" w:rsidRDefault="00EB0D8E" w:rsidP="00EB0D8E">
      <w:r>
        <w:t xml:space="preserve">Write a </w:t>
      </w:r>
      <w:r w:rsidRPr="00325894">
        <w:rPr>
          <w:b/>
          <w:bCs/>
        </w:rPr>
        <w:t>recursive</w:t>
      </w:r>
      <w:r>
        <w:t xml:space="preserve"> function </w:t>
      </w:r>
      <w:proofErr w:type="spellStart"/>
      <w:r w:rsidRPr="00325894">
        <w:rPr>
          <w:rFonts w:ascii="Courier New" w:hAnsi="Courier New" w:cs="Courier New"/>
        </w:rPr>
        <w:t>ispalindrome</w:t>
      </w:r>
      <w:proofErr w:type="spellEnd"/>
      <w:r w:rsidRPr="00325894">
        <w:rPr>
          <w:rFonts w:ascii="Courier New" w:hAnsi="Courier New" w:cs="Courier New"/>
        </w:rPr>
        <w:t>(word)</w:t>
      </w:r>
      <w:r>
        <w:t xml:space="preserve"> that returns true if the string word is a palindrome, false otherwise. You can start with an implementation that does not deal with punctuation, and then refactor your code to </w:t>
      </w:r>
      <w:r w:rsidR="00C9780B">
        <w:t>consider</w:t>
      </w:r>
      <w:r>
        <w:t xml:space="preserve"> punctuation.</w:t>
      </w:r>
    </w:p>
    <w:p w14:paraId="30FB21B8" w14:textId="77777777" w:rsidR="00EB0D8E" w:rsidRDefault="00EB0D8E" w:rsidP="00EB0D8E">
      <w:pPr>
        <w:pStyle w:val="Heading1"/>
      </w:pPr>
      <w:r>
        <w:t>Exercise 2:</w:t>
      </w:r>
    </w:p>
    <w:p w14:paraId="2D495A2D" w14:textId="77777777" w:rsidR="00EB0D8E" w:rsidRDefault="00EB0D8E" w:rsidP="00EB0D8E">
      <w:bookmarkStart w:id="1" w:name="_Hlk23842275"/>
      <w:r>
        <w:t xml:space="preserve">To compute the sum of all elements in a list, you can use the built-in function sum. </w:t>
      </w:r>
    </w:p>
    <w:p w14:paraId="72152B04" w14:textId="77777777" w:rsidR="00EB0D8E" w:rsidRDefault="00EB0D8E" w:rsidP="00EB0D8E">
      <w:r>
        <w:t>For example:</w:t>
      </w:r>
    </w:p>
    <w:p w14:paraId="31201AE9" w14:textId="77777777" w:rsidR="00EB0D8E" w:rsidRDefault="00EB0D8E" w:rsidP="00EB0D8E">
      <w:pPr>
        <w:pStyle w:val="CodeFormat"/>
      </w:pPr>
      <w:r w:rsidRPr="00E81ED3">
        <w:rPr>
          <w:color w:val="C00000"/>
        </w:rPr>
        <w:t>&gt;&gt;&gt;</w:t>
      </w:r>
      <w:r>
        <w:t xml:space="preserve"> sum([1,2,3,4])</w:t>
      </w:r>
    </w:p>
    <w:p w14:paraId="37B52A32" w14:textId="77777777" w:rsidR="00EB0D8E" w:rsidRDefault="00EB0D8E" w:rsidP="00EB0D8E">
      <w:pPr>
        <w:pStyle w:val="CodeFormat"/>
      </w:pPr>
      <w:r>
        <w:t>10</w:t>
      </w:r>
    </w:p>
    <w:p w14:paraId="3C2099EE" w14:textId="77777777" w:rsidR="00EB0D8E" w:rsidRDefault="00EB0D8E" w:rsidP="00EB0D8E">
      <w:pPr>
        <w:pStyle w:val="CodeFormat"/>
      </w:pPr>
      <w:r w:rsidRPr="00E81ED3">
        <w:rPr>
          <w:color w:val="C00000"/>
        </w:rPr>
        <w:t>&gt;&gt;&gt;</w:t>
      </w:r>
      <w:r>
        <w:t xml:space="preserve"> sum([])</w:t>
      </w:r>
    </w:p>
    <w:p w14:paraId="49BE0A2A" w14:textId="77777777" w:rsidR="00EB0D8E" w:rsidRDefault="00EB0D8E" w:rsidP="00EB0D8E">
      <w:pPr>
        <w:pStyle w:val="CodeFormat"/>
      </w:pPr>
      <w:r>
        <w:t>0</w:t>
      </w:r>
    </w:p>
    <w:bookmarkEnd w:id="1"/>
    <w:p w14:paraId="1A98CAC5" w14:textId="77777777" w:rsidR="00EB0D8E" w:rsidRPr="00B94103" w:rsidRDefault="00EB0D8E" w:rsidP="00EB0D8E">
      <w:r>
        <w:t xml:space="preserve">Write a recursive function </w:t>
      </w:r>
      <w:proofErr w:type="spellStart"/>
      <w:r w:rsidRPr="00AF39FA">
        <w:rPr>
          <w:rFonts w:ascii="Courier New" w:hAnsi="Courier New" w:cs="Courier New"/>
        </w:rPr>
        <w:t>rec_sum</w:t>
      </w:r>
      <w:proofErr w:type="spellEnd"/>
      <w:r w:rsidRPr="00AF39FA">
        <w:rPr>
          <w:rFonts w:ascii="Courier New" w:hAnsi="Courier New" w:cs="Courier New"/>
        </w:rPr>
        <w:t>(numbers)</w:t>
      </w:r>
      <w:r>
        <w:t xml:space="preserve"> that take a list of integers as a parameter and returns the sum of all the elements in the list. The function should return 0 if the list is empty.</w:t>
      </w:r>
    </w:p>
    <w:p w14:paraId="72A7B56A" w14:textId="27A80A00" w:rsidR="00EB0D8E" w:rsidRPr="00C477DE" w:rsidRDefault="00EB0D8E" w:rsidP="00EB0D8E">
      <w:pPr>
        <w:pStyle w:val="Heading1"/>
        <w:rPr>
          <w:shd w:val="clear" w:color="auto" w:fill="FFFFFF"/>
        </w:rPr>
      </w:pPr>
      <w:r>
        <w:rPr>
          <w:shd w:val="clear" w:color="auto" w:fill="FFFFFF"/>
        </w:rPr>
        <w:t>Exercise 3:</w:t>
      </w:r>
      <w:r w:rsidRPr="00D4343D">
        <w:rPr>
          <w:shd w:val="clear" w:color="auto" w:fill="FFFFFF"/>
        </w:rPr>
        <w:t xml:space="preserve"> </w:t>
      </w:r>
      <w:r w:rsidRPr="00B63E77">
        <w:rPr>
          <w:shd w:val="clear" w:color="auto" w:fill="FFFFFF"/>
        </w:rPr>
        <w:t xml:space="preserve">(from </w:t>
      </w:r>
      <w:r>
        <w:rPr>
          <w:b/>
          <w:bCs/>
          <w:shd w:val="clear" w:color="auto" w:fill="FFFFFF"/>
        </w:rPr>
        <w:t xml:space="preserve">week 3 </w:t>
      </w:r>
      <w:r w:rsidRPr="00B63E77">
        <w:rPr>
          <w:shd w:val="clear" w:color="auto" w:fill="FFFFFF"/>
        </w:rPr>
        <w:t>practical)</w:t>
      </w:r>
    </w:p>
    <w:p w14:paraId="26E79926" w14:textId="17B2CCDB" w:rsidR="00EB0D8E" w:rsidRDefault="00EB0D8E" w:rsidP="00EB0D8E">
      <w:r>
        <w:rPr>
          <w:shd w:val="clear" w:color="auto" w:fill="FFFFFF"/>
        </w:rPr>
        <w:t xml:space="preserve">During week 3, we implemented the </w:t>
      </w:r>
      <w:r w:rsidRPr="00D4343D">
        <w:rPr>
          <w:b/>
          <w:bCs/>
          <w:shd w:val="clear" w:color="auto" w:fill="FFFFFF"/>
        </w:rPr>
        <w:t>function</w:t>
      </w:r>
      <w:r>
        <w:rPr>
          <w:shd w:val="clear" w:color="auto" w:fill="FFFFFF"/>
        </w:rPr>
        <w:t xml:space="preserve"> </w:t>
      </w:r>
      <w:proofErr w:type="spellStart"/>
      <w:r w:rsidRPr="00D4343D">
        <w:rPr>
          <w:rFonts w:ascii="Courier New" w:hAnsi="Courier New" w:cs="Courier New"/>
          <w:shd w:val="clear" w:color="auto" w:fill="FFFFFF"/>
        </w:rPr>
        <w:t>sum_digits</w:t>
      </w:r>
      <w:proofErr w:type="spellEnd"/>
      <w:r w:rsidRPr="00D4343D">
        <w:rPr>
          <w:rFonts w:ascii="Courier New" w:hAnsi="Courier New" w:cs="Courier New"/>
          <w:shd w:val="clear" w:color="auto" w:fill="FFFFFF"/>
        </w:rPr>
        <w:t>(number)</w:t>
      </w:r>
      <w:r>
        <w:rPr>
          <w:shd w:val="clear" w:color="auto" w:fill="FFFFFF"/>
        </w:rPr>
        <w:t xml:space="preserve"> to calculate and return the sum of digits of a given whole number (</w:t>
      </w:r>
      <w:r w:rsidRPr="00B63E77">
        <w:rPr>
          <w:b/>
          <w:bCs/>
          <w:shd w:val="clear" w:color="auto" w:fill="FFFFFF"/>
        </w:rPr>
        <w:t>int</w:t>
      </w:r>
      <w:r>
        <w:rPr>
          <w:shd w:val="clear" w:color="auto" w:fill="FFFFFF"/>
        </w:rPr>
        <w:t>) given as parameter. </w:t>
      </w:r>
      <w:r>
        <w:t xml:space="preserve">For example, </w:t>
      </w:r>
    </w:p>
    <w:p w14:paraId="1DEB012D" w14:textId="77777777" w:rsidR="00EB0D8E" w:rsidRDefault="00EB0D8E" w:rsidP="00EB0D8E">
      <w:pPr>
        <w:pStyle w:val="CodeFormat"/>
      </w:pPr>
      <w:r>
        <w:t>&gt;&gt;&gt; print(</w:t>
      </w:r>
      <w:proofErr w:type="spellStart"/>
      <w:r>
        <w:t>sum_digits</w:t>
      </w:r>
      <w:proofErr w:type="spellEnd"/>
      <w:r>
        <w:t>(1234))</w:t>
      </w:r>
    </w:p>
    <w:p w14:paraId="5B98E1EE" w14:textId="77777777" w:rsidR="00EB0D8E" w:rsidRDefault="00EB0D8E" w:rsidP="00EB0D8E">
      <w:pPr>
        <w:pStyle w:val="CodeFormat"/>
      </w:pPr>
      <w:r>
        <w:t>10</w:t>
      </w:r>
    </w:p>
    <w:p w14:paraId="13204559" w14:textId="77777777" w:rsidR="00EB0D8E" w:rsidRPr="003B052F" w:rsidRDefault="00EB0D8E" w:rsidP="00EB0D8E">
      <w:r>
        <w:t xml:space="preserve">At the time we used loops in our implementation. This time you </w:t>
      </w:r>
      <w:r w:rsidRPr="00773FFD">
        <w:rPr>
          <w:b/>
          <w:bCs/>
        </w:rPr>
        <w:t>must</w:t>
      </w:r>
      <w:r>
        <w:t xml:space="preserve"> use </w:t>
      </w:r>
      <w:r w:rsidRPr="00773FFD">
        <w:rPr>
          <w:b/>
          <w:bCs/>
        </w:rPr>
        <w:t>recursion</w:t>
      </w:r>
      <w:r>
        <w:t>. In addition, you are not allowed to convert the int into a list or a string.</w:t>
      </w:r>
    </w:p>
    <w:p w14:paraId="581131A9" w14:textId="77777777" w:rsidR="00EB0D8E" w:rsidRPr="00735BCD" w:rsidRDefault="00EB0D8E" w:rsidP="00EB0D8E">
      <w:pPr>
        <w:pStyle w:val="Heading1"/>
      </w:pPr>
      <w:r w:rsidRPr="00735BCD">
        <w:t xml:space="preserve">Exercise </w:t>
      </w:r>
      <w:r>
        <w:t>4</w:t>
      </w:r>
      <w:r w:rsidRPr="00735BCD">
        <w:t>:</w:t>
      </w:r>
    </w:p>
    <w:p w14:paraId="26AB016E" w14:textId="77777777" w:rsidR="00EB0D8E" w:rsidRDefault="00EB0D8E" w:rsidP="00EB0D8E">
      <w:r>
        <w:t xml:space="preserve">Write a recursive function </w:t>
      </w:r>
      <w:r w:rsidRPr="00F07C3F">
        <w:rPr>
          <w:rFonts w:ascii="Courier New" w:hAnsi="Courier New" w:cs="Courier New"/>
        </w:rPr>
        <w:t>flatten(</w:t>
      </w:r>
      <w:proofErr w:type="spellStart"/>
      <w:r w:rsidRPr="00F07C3F">
        <w:rPr>
          <w:rFonts w:ascii="Courier New" w:hAnsi="Courier New" w:cs="Courier New"/>
        </w:rPr>
        <w:t>mlist</w:t>
      </w:r>
      <w:proofErr w:type="spellEnd"/>
      <w:r w:rsidRPr="00F07C3F">
        <w:rPr>
          <w:rFonts w:ascii="Courier New" w:hAnsi="Courier New" w:cs="Courier New"/>
        </w:rPr>
        <w:t>)</w:t>
      </w:r>
      <w:r>
        <w:t xml:space="preserve"> where </w:t>
      </w:r>
      <w:proofErr w:type="spellStart"/>
      <w:r w:rsidRPr="00F07C3F">
        <w:rPr>
          <w:rFonts w:ascii="Courier New" w:hAnsi="Courier New" w:cs="Courier New"/>
        </w:rPr>
        <w:t>mlist</w:t>
      </w:r>
      <w:proofErr w:type="spellEnd"/>
      <w:r>
        <w:t xml:space="preserve"> is a multidimensional list that returns all the element from </w:t>
      </w:r>
      <w:proofErr w:type="spellStart"/>
      <w:r w:rsidRPr="00F07C3F">
        <w:rPr>
          <w:rFonts w:ascii="Courier New" w:hAnsi="Courier New" w:cs="Courier New"/>
        </w:rPr>
        <w:t>mlist</w:t>
      </w:r>
      <w:proofErr w:type="spellEnd"/>
      <w:r>
        <w:t xml:space="preserve"> into a one-dimensional list. Note, empty lists are ignored. For examples:</w:t>
      </w:r>
    </w:p>
    <w:p w14:paraId="0962950F" w14:textId="77777777" w:rsidR="00EB0D8E" w:rsidRDefault="00EB0D8E" w:rsidP="00EB0D8E">
      <w:pPr>
        <w:pStyle w:val="CodeFormat"/>
      </w:pPr>
      <w:r w:rsidRPr="00E81ED3">
        <w:rPr>
          <w:color w:val="C00000"/>
        </w:rPr>
        <w:t>&gt;&gt;&gt;</w:t>
      </w:r>
      <w:r>
        <w:t xml:space="preserve"> </w:t>
      </w:r>
      <w:r w:rsidRPr="00F07C3F">
        <w:t>flatten</w:t>
      </w:r>
      <w:r>
        <w:t>([1,[2,3],4])</w:t>
      </w:r>
    </w:p>
    <w:p w14:paraId="25FD077D" w14:textId="77777777" w:rsidR="00EB0D8E" w:rsidRDefault="00EB0D8E" w:rsidP="00EB0D8E">
      <w:pPr>
        <w:pStyle w:val="CodeFormat"/>
      </w:pPr>
      <w:r>
        <w:t>[1,2,3,4]</w:t>
      </w:r>
    </w:p>
    <w:p w14:paraId="7715123C" w14:textId="77777777" w:rsidR="00EB0D8E" w:rsidRDefault="00EB0D8E" w:rsidP="00EB0D8E">
      <w:pPr>
        <w:pStyle w:val="CodeFormat"/>
      </w:pPr>
      <w:r w:rsidRPr="00E81ED3">
        <w:rPr>
          <w:color w:val="C00000"/>
        </w:rPr>
        <w:t>&gt;&gt;&gt;</w:t>
      </w:r>
      <w:r>
        <w:t xml:space="preserve"> </w:t>
      </w:r>
      <w:r w:rsidRPr="00F07C3F">
        <w:t>flatten</w:t>
      </w:r>
      <w:r w:rsidRPr="0062222D">
        <w:t>([1,[2,[3,[4]]]])</w:t>
      </w:r>
    </w:p>
    <w:p w14:paraId="7E69811A" w14:textId="77777777" w:rsidR="00EB0D8E" w:rsidRDefault="00EB0D8E" w:rsidP="00EB0D8E">
      <w:pPr>
        <w:pStyle w:val="CodeFormat"/>
      </w:pPr>
      <w:r>
        <w:t>[1,2,3,4]</w:t>
      </w:r>
    </w:p>
    <w:p w14:paraId="308AC5A5" w14:textId="77777777" w:rsidR="00EB0D8E" w:rsidRDefault="00EB0D8E" w:rsidP="00EB0D8E">
      <w:pPr>
        <w:pStyle w:val="CodeFormat"/>
      </w:pPr>
      <w:r w:rsidRPr="00E81ED3">
        <w:rPr>
          <w:color w:val="C00000"/>
        </w:rPr>
        <w:t>&gt;&gt;&gt;</w:t>
      </w:r>
      <w:r>
        <w:t xml:space="preserve"> </w:t>
      </w:r>
      <w:r w:rsidRPr="00F07C3F">
        <w:t>flatten</w:t>
      </w:r>
      <w:r>
        <w:t>([1,2,3,4])</w:t>
      </w:r>
    </w:p>
    <w:p w14:paraId="56CD26E1" w14:textId="77777777" w:rsidR="00EB0D8E" w:rsidRDefault="00EB0D8E" w:rsidP="00EB0D8E">
      <w:pPr>
        <w:pStyle w:val="CodeFormat"/>
      </w:pPr>
      <w:r>
        <w:t>[1,2,3,4]</w:t>
      </w:r>
    </w:p>
    <w:p w14:paraId="17595AB6" w14:textId="77777777" w:rsidR="00EB0D8E" w:rsidRDefault="00EB0D8E" w:rsidP="00EB0D8E">
      <w:pPr>
        <w:pStyle w:val="CodeFormat"/>
      </w:pPr>
      <w:r w:rsidRPr="00E81ED3">
        <w:rPr>
          <w:color w:val="C00000"/>
        </w:rPr>
        <w:t>&gt;&gt;&gt;</w:t>
      </w:r>
      <w:r>
        <w:t xml:space="preserve"> </w:t>
      </w:r>
      <w:r w:rsidRPr="00F07C3F">
        <w:t>flatten</w:t>
      </w:r>
      <w:r>
        <w:t>([1,[]])</w:t>
      </w:r>
    </w:p>
    <w:p w14:paraId="59F9AAD8" w14:textId="77777777" w:rsidR="00EB0D8E" w:rsidRDefault="00EB0D8E" w:rsidP="00EB0D8E">
      <w:pPr>
        <w:pStyle w:val="CodeFormat"/>
      </w:pPr>
      <w:r>
        <w:t>[1]</w:t>
      </w:r>
    </w:p>
    <w:p w14:paraId="5A1BF92F" w14:textId="77777777" w:rsidR="00EB0D8E" w:rsidRDefault="00EB0D8E" w:rsidP="00EB0D8E"/>
    <w:p w14:paraId="7E335C4F" w14:textId="4169B770" w:rsidR="00EB0D8E" w:rsidRPr="00B63E77" w:rsidRDefault="00EB0D8E" w:rsidP="00EB0D8E">
      <w:pPr>
        <w:pStyle w:val="Heading1"/>
        <w:rPr>
          <w:b/>
          <w:bCs/>
          <w:i/>
          <w:iCs/>
        </w:rPr>
      </w:pPr>
      <w:r>
        <w:lastRenderedPageBreak/>
        <w:t xml:space="preserve">Exercise 5: </w:t>
      </w:r>
    </w:p>
    <w:p w14:paraId="1369338B" w14:textId="711B2226" w:rsidR="00EB0D8E" w:rsidRDefault="00EB0D8E" w:rsidP="00EB0D8E">
      <w:pPr>
        <w:spacing w:line="276" w:lineRule="auto"/>
      </w:pPr>
      <w:r>
        <w:t xml:space="preserve">Write a </w:t>
      </w:r>
      <w:r w:rsidRPr="00B63E77">
        <w:rPr>
          <w:b/>
          <w:bCs/>
        </w:rPr>
        <w:t>recursive</w:t>
      </w:r>
      <w:r>
        <w:t xml:space="preserve"> function </w:t>
      </w:r>
      <w:r w:rsidRPr="00EC5A2E">
        <w:rPr>
          <w:rFonts w:ascii="Courier New" w:hAnsi="Courier New" w:cs="Courier New"/>
        </w:rPr>
        <w:t>merge(</w:t>
      </w:r>
      <w:proofErr w:type="spellStart"/>
      <w:r w:rsidRPr="00EC5A2E">
        <w:rPr>
          <w:rFonts w:ascii="Courier New" w:hAnsi="Courier New" w:cs="Courier New"/>
        </w:rPr>
        <w:t>sorted_listA</w:t>
      </w:r>
      <w:proofErr w:type="spellEnd"/>
      <w:r w:rsidRPr="00EC5A2E">
        <w:rPr>
          <w:rFonts w:ascii="Courier New" w:hAnsi="Courier New" w:cs="Courier New"/>
        </w:rPr>
        <w:t xml:space="preserve">, </w:t>
      </w:r>
      <w:proofErr w:type="spellStart"/>
      <w:r w:rsidRPr="00EC5A2E">
        <w:rPr>
          <w:rFonts w:ascii="Courier New" w:hAnsi="Courier New" w:cs="Courier New"/>
        </w:rPr>
        <w:t>sorted_listB</w:t>
      </w:r>
      <w:proofErr w:type="spellEnd"/>
      <w:r w:rsidRPr="00EC5A2E">
        <w:rPr>
          <w:rFonts w:ascii="Courier New" w:hAnsi="Courier New" w:cs="Courier New"/>
        </w:rPr>
        <w:t>)</w:t>
      </w:r>
      <w:r>
        <w:t xml:space="preserve"> that merges the two </w:t>
      </w:r>
      <w:r w:rsidRPr="00EB0D8E">
        <w:rPr>
          <w:b/>
          <w:bCs/>
        </w:rPr>
        <w:t>sorted</w:t>
      </w:r>
      <w:r>
        <w:t xml:space="preserve"> lists into a single </w:t>
      </w:r>
      <w:r w:rsidRPr="00EB0D8E">
        <w:rPr>
          <w:b/>
          <w:bCs/>
        </w:rPr>
        <w:t>sorted</w:t>
      </w:r>
      <w:r>
        <w:t xml:space="preserve"> list and returns it. The two parameters are list of comparable objects that are sorted in ascending order. For example, the lists contain only strings, or the lists contain only numbers. Neither of the two lists in the parameters must be modified.</w:t>
      </w:r>
    </w:p>
    <w:p w14:paraId="45EB2440" w14:textId="77777777" w:rsidR="00EB0D8E" w:rsidRPr="00335FA5" w:rsidRDefault="00EB0D8E" w:rsidP="00EB0D8E">
      <w:pPr>
        <w:pStyle w:val="Heading1"/>
        <w:rPr>
          <w:b/>
          <w:bCs/>
        </w:rPr>
      </w:pPr>
      <w:r w:rsidRPr="00735BCD">
        <w:t xml:space="preserve">Exercise </w:t>
      </w:r>
      <w:r>
        <w:t>6</w:t>
      </w:r>
      <w:r w:rsidRPr="00735BCD">
        <w:t>:</w:t>
      </w:r>
      <w:r>
        <w:t xml:space="preserve"> An unexpected coding journey</w:t>
      </w:r>
    </w:p>
    <w:p w14:paraId="68DA9366" w14:textId="77777777" w:rsidR="00EB0D8E" w:rsidRDefault="00EB0D8E" w:rsidP="00EB0D8E">
      <w:r w:rsidRPr="00130B03">
        <w:t xml:space="preserve">A word is considered </w:t>
      </w:r>
      <w:r w:rsidRPr="00051A3A">
        <w:rPr>
          <w:b/>
          <w:bCs/>
        </w:rPr>
        <w:t>elfish</w:t>
      </w:r>
      <w:r w:rsidRPr="00130B03">
        <w:t xml:space="preserve"> if it contains </w:t>
      </w:r>
      <w:r>
        <w:t xml:space="preserve">all </w:t>
      </w:r>
      <w:r w:rsidRPr="00130B03">
        <w:t xml:space="preserve">the letters: </w:t>
      </w:r>
      <w:r w:rsidRPr="00051A3A">
        <w:rPr>
          <w:b/>
          <w:bCs/>
        </w:rPr>
        <w:t>e</w:t>
      </w:r>
      <w:r w:rsidRPr="00130B03">
        <w:t xml:space="preserve">, </w:t>
      </w:r>
      <w:r w:rsidRPr="00051A3A">
        <w:rPr>
          <w:b/>
          <w:bCs/>
        </w:rPr>
        <w:t>l</w:t>
      </w:r>
      <w:r w:rsidRPr="00130B03">
        <w:t xml:space="preserve">, and </w:t>
      </w:r>
      <w:r w:rsidRPr="00051A3A">
        <w:rPr>
          <w:b/>
          <w:bCs/>
        </w:rPr>
        <w:t>f</w:t>
      </w:r>
      <w:r w:rsidRPr="00130B03">
        <w:t xml:space="preserve"> in it, in any order. For example, we would say that the following words are elfish: </w:t>
      </w:r>
      <w:proofErr w:type="spellStart"/>
      <w:r w:rsidRPr="00051A3A">
        <w:rPr>
          <w:i/>
          <w:iCs/>
        </w:rPr>
        <w:t>whiteleaf</w:t>
      </w:r>
      <w:proofErr w:type="spellEnd"/>
      <w:r w:rsidRPr="00130B03">
        <w:t xml:space="preserve">, </w:t>
      </w:r>
      <w:r w:rsidRPr="00051A3A">
        <w:rPr>
          <w:i/>
          <w:iCs/>
        </w:rPr>
        <w:t>tasteful</w:t>
      </w:r>
      <w:r w:rsidRPr="00130B03">
        <w:t xml:space="preserve">, </w:t>
      </w:r>
      <w:r w:rsidRPr="00051A3A">
        <w:rPr>
          <w:i/>
          <w:iCs/>
        </w:rPr>
        <w:t>unfriendly</w:t>
      </w:r>
      <w:r w:rsidRPr="00130B03">
        <w:t xml:space="preserve">, and </w:t>
      </w:r>
      <w:r w:rsidRPr="00051A3A">
        <w:rPr>
          <w:i/>
          <w:iCs/>
        </w:rPr>
        <w:t>waffles</w:t>
      </w:r>
      <w:r w:rsidRPr="00130B03">
        <w:t xml:space="preserve">, because they each contain those letters. </w:t>
      </w:r>
    </w:p>
    <w:p w14:paraId="24559C54" w14:textId="77777777" w:rsidR="00EB0D8E" w:rsidRDefault="00EB0D8E" w:rsidP="00EB0D8E">
      <w:pPr>
        <w:pStyle w:val="ListParagraph"/>
        <w:numPr>
          <w:ilvl w:val="0"/>
          <w:numId w:val="11"/>
        </w:numPr>
        <w:jc w:val="both"/>
      </w:pPr>
      <w:r w:rsidRPr="00130B03">
        <w:t xml:space="preserve">Write a predicate function called </w:t>
      </w:r>
      <w:proofErr w:type="spellStart"/>
      <w:r w:rsidRPr="0063158B">
        <w:rPr>
          <w:rFonts w:ascii="Courier New" w:hAnsi="Courier New" w:cs="Courier New"/>
        </w:rPr>
        <w:t>iselfish</w:t>
      </w:r>
      <w:proofErr w:type="spellEnd"/>
      <w:r w:rsidRPr="0063158B">
        <w:rPr>
          <w:rFonts w:ascii="Courier New" w:hAnsi="Courier New" w:cs="Courier New"/>
        </w:rPr>
        <w:t>(word)</w:t>
      </w:r>
      <w:r w:rsidRPr="00130B03">
        <w:t xml:space="preserve"> that, given a word, tells us if that word is elfish or not. </w:t>
      </w:r>
      <w:r>
        <w:t xml:space="preserve">The function must be </w:t>
      </w:r>
      <w:r w:rsidRPr="00051A3A">
        <w:rPr>
          <w:b/>
          <w:bCs/>
        </w:rPr>
        <w:t>recursive</w:t>
      </w:r>
      <w:r>
        <w:t>.</w:t>
      </w:r>
    </w:p>
    <w:p w14:paraId="035B080E" w14:textId="77777777" w:rsidR="00EB0D8E" w:rsidRDefault="00EB0D8E" w:rsidP="00EB0D8E">
      <w:pPr>
        <w:pStyle w:val="ListParagraph"/>
        <w:numPr>
          <w:ilvl w:val="0"/>
          <w:numId w:val="11"/>
        </w:numPr>
        <w:jc w:val="both"/>
      </w:pPr>
      <w:r w:rsidRPr="00130B03">
        <w:t xml:space="preserve">Write </w:t>
      </w:r>
      <w:proofErr w:type="spellStart"/>
      <w:r w:rsidRPr="00051A3A">
        <w:rPr>
          <w:rFonts w:ascii="Courier New" w:hAnsi="Courier New" w:cs="Courier New"/>
        </w:rPr>
        <w:t>something_ish</w:t>
      </w:r>
      <w:proofErr w:type="spellEnd"/>
      <w:r w:rsidRPr="00051A3A">
        <w:rPr>
          <w:rFonts w:ascii="Courier New" w:hAnsi="Courier New" w:cs="Courier New"/>
        </w:rPr>
        <w:t>(pattern, word)</w:t>
      </w:r>
      <w:r w:rsidRPr="00130B03">
        <w:t xml:space="preserve">a more generalized predicate function that, given two words, returns true if all the letters of </w:t>
      </w:r>
      <w:r w:rsidRPr="00051A3A">
        <w:rPr>
          <w:rFonts w:ascii="Courier New" w:hAnsi="Courier New" w:cs="Courier New"/>
        </w:rPr>
        <w:t>pattern</w:t>
      </w:r>
      <w:r w:rsidRPr="00130B03">
        <w:t xml:space="preserve"> are contained in </w:t>
      </w:r>
      <w:r w:rsidRPr="00051A3A">
        <w:rPr>
          <w:rFonts w:ascii="Courier New" w:hAnsi="Courier New" w:cs="Courier New"/>
        </w:rPr>
        <w:t>word</w:t>
      </w:r>
      <w:r w:rsidRPr="00130B03">
        <w:t xml:space="preserve">. </w:t>
      </w:r>
    </w:p>
    <w:p w14:paraId="5650A3C7" w14:textId="77777777" w:rsidR="00EB0D8E" w:rsidRDefault="00EB0D8E" w:rsidP="00EB0D8E">
      <w:pPr>
        <w:spacing w:line="276" w:lineRule="auto"/>
      </w:pPr>
      <w:r>
        <w:t xml:space="preserve">I did not provide a unit test for this exercise, if you wish you could try to create a unit test for that exercise and share it with someone else to test their code. </w:t>
      </w:r>
    </w:p>
    <w:p w14:paraId="0730F5D1" w14:textId="77777777" w:rsidR="00EB0D8E" w:rsidRPr="00051A3A" w:rsidRDefault="00EB0D8E" w:rsidP="00EB0D8E">
      <w:pPr>
        <w:spacing w:line="276" w:lineRule="auto"/>
      </w:pPr>
    </w:p>
    <w:p w14:paraId="7C53032D" w14:textId="77777777" w:rsidR="00EB0D8E" w:rsidRDefault="00EB0D8E" w:rsidP="00EB0D8E"/>
    <w:p w14:paraId="2F8EFEB5" w14:textId="77777777" w:rsidR="00EB0D8E" w:rsidRPr="00EB0D8E" w:rsidRDefault="00EB0D8E" w:rsidP="00EB0D8E"/>
    <w:sectPr w:rsidR="00EB0D8E" w:rsidRPr="00EB0D8E"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32817" w14:textId="77777777" w:rsidR="006B0B67" w:rsidRDefault="006B0B67" w:rsidP="00480DA0">
      <w:r>
        <w:separator/>
      </w:r>
    </w:p>
    <w:p w14:paraId="5435CA14" w14:textId="77777777" w:rsidR="006B0B67" w:rsidRDefault="006B0B67" w:rsidP="00480DA0"/>
  </w:endnote>
  <w:endnote w:type="continuationSeparator" w:id="0">
    <w:p w14:paraId="55ED3AE4" w14:textId="77777777" w:rsidR="006B0B67" w:rsidRDefault="006B0B67" w:rsidP="00480DA0">
      <w:r>
        <w:continuationSeparator/>
      </w:r>
    </w:p>
    <w:p w14:paraId="08F92535" w14:textId="77777777" w:rsidR="006B0B67" w:rsidRDefault="006B0B67" w:rsidP="00480D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5FC6" w14:textId="77777777" w:rsidR="004156C4" w:rsidRDefault="004156C4" w:rsidP="00480DA0">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p w14:paraId="71D084D8" w14:textId="77777777" w:rsidR="00F2423F" w:rsidRDefault="00F2423F" w:rsidP="00480D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2A813" w14:textId="77777777" w:rsidR="006B0B67" w:rsidRDefault="006B0B67" w:rsidP="00480DA0">
      <w:r>
        <w:separator/>
      </w:r>
    </w:p>
    <w:p w14:paraId="3CD6ADC7" w14:textId="77777777" w:rsidR="006B0B67" w:rsidRDefault="006B0B67" w:rsidP="00480DA0"/>
  </w:footnote>
  <w:footnote w:type="continuationSeparator" w:id="0">
    <w:p w14:paraId="2677E2F8" w14:textId="77777777" w:rsidR="006B0B67" w:rsidRDefault="006B0B67" w:rsidP="00480DA0">
      <w:r>
        <w:continuationSeparator/>
      </w:r>
    </w:p>
    <w:p w14:paraId="604B1E3B" w14:textId="77777777" w:rsidR="006B0B67" w:rsidRDefault="006B0B67" w:rsidP="00480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6FAB1" w14:textId="1199FF1D" w:rsidR="00B52B8F" w:rsidRPr="00490E3A" w:rsidRDefault="00D43439" w:rsidP="00480DA0">
    <w:pPr>
      <w:pStyle w:val="Practicalheaders"/>
    </w:pPr>
    <w:r>
      <w:rPr>
        <w:noProof/>
      </w:rPr>
      <w:drawing>
        <wp:anchor distT="0" distB="0" distL="114300" distR="114300" simplePos="0" relativeHeight="251665408" behindDoc="1" locked="0" layoutInCell="1" allowOverlap="1" wp14:anchorId="196E22D0" wp14:editId="3F4BF423">
          <wp:simplePos x="0" y="0"/>
          <wp:positionH relativeFrom="column">
            <wp:posOffset>5309870</wp:posOffset>
          </wp:positionH>
          <wp:positionV relativeFrom="paragraph">
            <wp:posOffset>-81280</wp:posOffset>
          </wp:positionV>
          <wp:extent cx="930910" cy="428625"/>
          <wp:effectExtent l="0" t="0" r="0" b="0"/>
          <wp:wrapTight wrapText="bothSides">
            <wp:wrapPolygon edited="0">
              <wp:start x="884" y="0"/>
              <wp:lineTo x="442" y="5760"/>
              <wp:lineTo x="884" y="12480"/>
              <wp:lineTo x="2652" y="20160"/>
              <wp:lineTo x="11935" y="20160"/>
              <wp:lineTo x="20775" y="16320"/>
              <wp:lineTo x="20333" y="2880"/>
              <wp:lineTo x="7514" y="0"/>
              <wp:lineTo x="884" y="0"/>
            </wp:wrapPolygon>
          </wp:wrapTight>
          <wp:docPr id="749912635"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12635" name="Picture 4"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428625"/>
                  </a:xfrm>
                  <a:prstGeom prst="rect">
                    <a:avLst/>
                  </a:prstGeom>
                  <a:noFill/>
                  <a:ln>
                    <a:noFill/>
                  </a:ln>
                </pic:spPr>
              </pic:pic>
            </a:graphicData>
          </a:graphic>
        </wp:anchor>
      </w:drawing>
    </w:r>
    <w:r w:rsidR="00490E3A" w:rsidRPr="00490E3A">
      <w:rPr>
        <w:noProof/>
      </w:rPr>
      <mc:AlternateContent>
        <mc:Choice Requires="wps">
          <w:drawing>
            <wp:anchor distT="0" distB="0" distL="114300" distR="114300" simplePos="0" relativeHeight="251659264" behindDoc="1" locked="0" layoutInCell="1" allowOverlap="1" wp14:anchorId="2238B5B2" wp14:editId="78D53C44">
              <wp:simplePos x="0" y="0"/>
              <wp:positionH relativeFrom="margin">
                <wp:align>center</wp:align>
              </wp:positionH>
              <wp:positionV relativeFrom="paragraph">
                <wp:posOffset>-135255</wp:posOffset>
              </wp:positionV>
              <wp:extent cx="6941820" cy="523875"/>
              <wp:effectExtent l="0" t="0" r="0" b="952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20000"/>
                          <a:lumOff val="8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BA98C" id="Rectangle 3" o:spid="_x0000_s1026" alt="&quot;&quot;" style="position:absolute;margin-left:0;margin-top:-10.65pt;width:546.6pt;height:41.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" fillcolor="#e5dfec [663]" stroked="f" strokeweight="2pt">
              <w10:wrap anchorx="margin"/>
            </v:rect>
          </w:pict>
        </mc:Fallback>
      </mc:AlternateContent>
    </w:r>
  </w:p>
  <w:p w14:paraId="0989E4D3" w14:textId="77777777" w:rsidR="00F2423F" w:rsidRDefault="00F2423F" w:rsidP="00480D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C4141" w14:textId="3187E19A" w:rsidR="00D91622" w:rsidRDefault="00D43439" w:rsidP="00480DA0">
    <w:pPr>
      <w:pStyle w:val="Practicalheaders"/>
    </w:pPr>
    <w:r>
      <w:rPr>
        <w:noProof/>
      </w:rPr>
      <w:drawing>
        <wp:anchor distT="0" distB="0" distL="114300" distR="114300" simplePos="0" relativeHeight="251663360" behindDoc="1" locked="0" layoutInCell="1" allowOverlap="1" wp14:anchorId="7477710A" wp14:editId="2CEFF15E">
          <wp:simplePos x="0" y="0"/>
          <wp:positionH relativeFrom="column">
            <wp:posOffset>5334000</wp:posOffset>
          </wp:positionH>
          <wp:positionV relativeFrom="paragraph">
            <wp:posOffset>-78105</wp:posOffset>
          </wp:positionV>
          <wp:extent cx="930910" cy="428625"/>
          <wp:effectExtent l="0" t="0" r="0" b="0"/>
          <wp:wrapTight wrapText="bothSides">
            <wp:wrapPolygon edited="0">
              <wp:start x="884" y="0"/>
              <wp:lineTo x="442" y="5760"/>
              <wp:lineTo x="884" y="12480"/>
              <wp:lineTo x="2652" y="20160"/>
              <wp:lineTo x="11935" y="20160"/>
              <wp:lineTo x="20775" y="16320"/>
              <wp:lineTo x="20333" y="2880"/>
              <wp:lineTo x="7514" y="0"/>
              <wp:lineTo x="884" y="0"/>
            </wp:wrapPolygon>
          </wp:wrapTight>
          <wp:docPr id="180128889"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8889" name="Picture 4"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910" cy="428625"/>
                  </a:xfrm>
                  <a:prstGeom prst="rect">
                    <a:avLst/>
                  </a:prstGeom>
                  <a:noFill/>
                  <a:ln>
                    <a:noFill/>
                  </a:ln>
                </pic:spPr>
              </pic:pic>
            </a:graphicData>
          </a:graphic>
        </wp:anchor>
      </w:drawing>
    </w:r>
    <w:r w:rsidR="00D91622" w:rsidRPr="00490E3A">
      <w:rPr>
        <w:noProof/>
      </w:rPr>
      <mc:AlternateContent>
        <mc:Choice Requires="wps">
          <w:drawing>
            <wp:anchor distT="0" distB="0" distL="114300" distR="114300" simplePos="0" relativeHeight="251661312" behindDoc="1" locked="0" layoutInCell="1" allowOverlap="1" wp14:anchorId="1C33C0CC" wp14:editId="71D18DAA">
              <wp:simplePos x="0" y="0"/>
              <wp:positionH relativeFrom="column">
                <wp:posOffset>-600075</wp:posOffset>
              </wp:positionH>
              <wp:positionV relativeFrom="paragraph">
                <wp:posOffset>-144780</wp:posOffset>
              </wp:positionV>
              <wp:extent cx="6941820" cy="1381125"/>
              <wp:effectExtent l="0" t="0" r="0" b="952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20000"/>
                          <a:lumOff val="8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24242" id="Rectangle 4" o:spid="_x0000_s1026" alt="&quot;&quot;"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" fillcolor="#e5dfec [663]"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75D"/>
    <w:multiLevelType w:val="hybridMultilevel"/>
    <w:tmpl w:val="074A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26537"/>
    <w:multiLevelType w:val="hybridMultilevel"/>
    <w:tmpl w:val="9996AEF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F826575"/>
    <w:multiLevelType w:val="hybridMultilevel"/>
    <w:tmpl w:val="7D86E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4A1D"/>
    <w:multiLevelType w:val="hybridMultilevel"/>
    <w:tmpl w:val="D9E6D2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673162"/>
    <w:multiLevelType w:val="hybridMultilevel"/>
    <w:tmpl w:val="4CE8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A0009E"/>
    <w:multiLevelType w:val="hybridMultilevel"/>
    <w:tmpl w:val="7742AF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F4D0C"/>
    <w:multiLevelType w:val="hybridMultilevel"/>
    <w:tmpl w:val="F140C16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7055BF"/>
    <w:multiLevelType w:val="hybridMultilevel"/>
    <w:tmpl w:val="9BCEAD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FF3C33"/>
    <w:multiLevelType w:val="hybridMultilevel"/>
    <w:tmpl w:val="7FAC8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32648A7"/>
    <w:multiLevelType w:val="hybridMultilevel"/>
    <w:tmpl w:val="074A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1053551">
    <w:abstractNumId w:val="1"/>
  </w:num>
  <w:num w:numId="2" w16cid:durableId="653292823">
    <w:abstractNumId w:val="10"/>
  </w:num>
  <w:num w:numId="3" w16cid:durableId="432744090">
    <w:abstractNumId w:val="0"/>
  </w:num>
  <w:num w:numId="4" w16cid:durableId="623080021">
    <w:abstractNumId w:val="11"/>
  </w:num>
  <w:num w:numId="5" w16cid:durableId="928198255">
    <w:abstractNumId w:val="9"/>
  </w:num>
  <w:num w:numId="6" w16cid:durableId="1187788199">
    <w:abstractNumId w:val="8"/>
  </w:num>
  <w:num w:numId="7" w16cid:durableId="743375384">
    <w:abstractNumId w:val="3"/>
  </w:num>
  <w:num w:numId="8" w16cid:durableId="1810438514">
    <w:abstractNumId w:val="4"/>
  </w:num>
  <w:num w:numId="9" w16cid:durableId="313217537">
    <w:abstractNumId w:val="2"/>
  </w:num>
  <w:num w:numId="10" w16cid:durableId="1890452162">
    <w:abstractNumId w:val="6"/>
  </w:num>
  <w:num w:numId="11" w16cid:durableId="1848136023">
    <w:abstractNumId w:val="7"/>
  </w:num>
  <w:num w:numId="12" w16cid:durableId="90121442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4472D"/>
    <w:rsid w:val="000502FB"/>
    <w:rsid w:val="000521A4"/>
    <w:rsid w:val="00074684"/>
    <w:rsid w:val="0008250C"/>
    <w:rsid w:val="000865B6"/>
    <w:rsid w:val="00095E6E"/>
    <w:rsid w:val="000B4EB6"/>
    <w:rsid w:val="000C05C0"/>
    <w:rsid w:val="000C300E"/>
    <w:rsid w:val="000C35A5"/>
    <w:rsid w:val="000C71D6"/>
    <w:rsid w:val="000E57C1"/>
    <w:rsid w:val="000E6FC3"/>
    <w:rsid w:val="00125FBF"/>
    <w:rsid w:val="00130B03"/>
    <w:rsid w:val="00134E6D"/>
    <w:rsid w:val="00144C37"/>
    <w:rsid w:val="001532B0"/>
    <w:rsid w:val="00157046"/>
    <w:rsid w:val="001605DF"/>
    <w:rsid w:val="00171333"/>
    <w:rsid w:val="001860F1"/>
    <w:rsid w:val="001A1E98"/>
    <w:rsid w:val="001C3960"/>
    <w:rsid w:val="001D56AC"/>
    <w:rsid w:val="001E1691"/>
    <w:rsid w:val="001E28F5"/>
    <w:rsid w:val="001F0D13"/>
    <w:rsid w:val="001F3CDC"/>
    <w:rsid w:val="001F4F64"/>
    <w:rsid w:val="001F5128"/>
    <w:rsid w:val="002050A3"/>
    <w:rsid w:val="00226FB8"/>
    <w:rsid w:val="00244525"/>
    <w:rsid w:val="00250E31"/>
    <w:rsid w:val="00254DDB"/>
    <w:rsid w:val="00254FDE"/>
    <w:rsid w:val="00257447"/>
    <w:rsid w:val="002603D9"/>
    <w:rsid w:val="00263F5D"/>
    <w:rsid w:val="00271366"/>
    <w:rsid w:val="002749C8"/>
    <w:rsid w:val="0028004C"/>
    <w:rsid w:val="00286B10"/>
    <w:rsid w:val="00290C21"/>
    <w:rsid w:val="00293E2F"/>
    <w:rsid w:val="00294E79"/>
    <w:rsid w:val="002C7A90"/>
    <w:rsid w:val="002E156B"/>
    <w:rsid w:val="002F37FB"/>
    <w:rsid w:val="002F6058"/>
    <w:rsid w:val="00300D6F"/>
    <w:rsid w:val="003039CC"/>
    <w:rsid w:val="00320F5D"/>
    <w:rsid w:val="0033722A"/>
    <w:rsid w:val="00352654"/>
    <w:rsid w:val="0036143E"/>
    <w:rsid w:val="00396991"/>
    <w:rsid w:val="003C1396"/>
    <w:rsid w:val="003C1600"/>
    <w:rsid w:val="003C7CF0"/>
    <w:rsid w:val="003D39F4"/>
    <w:rsid w:val="003D6D69"/>
    <w:rsid w:val="003E7062"/>
    <w:rsid w:val="003E74D0"/>
    <w:rsid w:val="003F2AA5"/>
    <w:rsid w:val="00403C6C"/>
    <w:rsid w:val="004156C4"/>
    <w:rsid w:val="004312D6"/>
    <w:rsid w:val="004349D6"/>
    <w:rsid w:val="004551EC"/>
    <w:rsid w:val="0045656A"/>
    <w:rsid w:val="0046003F"/>
    <w:rsid w:val="00480DA0"/>
    <w:rsid w:val="00490E3A"/>
    <w:rsid w:val="004960BD"/>
    <w:rsid w:val="004A3904"/>
    <w:rsid w:val="004C25A5"/>
    <w:rsid w:val="004C422F"/>
    <w:rsid w:val="004D2A70"/>
    <w:rsid w:val="004D7323"/>
    <w:rsid w:val="004E6619"/>
    <w:rsid w:val="0050248D"/>
    <w:rsid w:val="00511E72"/>
    <w:rsid w:val="00527807"/>
    <w:rsid w:val="005305C0"/>
    <w:rsid w:val="00564245"/>
    <w:rsid w:val="00582ED9"/>
    <w:rsid w:val="005A4D97"/>
    <w:rsid w:val="005A767B"/>
    <w:rsid w:val="005C1C84"/>
    <w:rsid w:val="005C6027"/>
    <w:rsid w:val="005D4994"/>
    <w:rsid w:val="005D59D4"/>
    <w:rsid w:val="005D6E35"/>
    <w:rsid w:val="005D7314"/>
    <w:rsid w:val="00621F0F"/>
    <w:rsid w:val="00627D0F"/>
    <w:rsid w:val="00630370"/>
    <w:rsid w:val="00636E82"/>
    <w:rsid w:val="006518E7"/>
    <w:rsid w:val="006578B3"/>
    <w:rsid w:val="00664493"/>
    <w:rsid w:val="0067353B"/>
    <w:rsid w:val="0068032D"/>
    <w:rsid w:val="0068172F"/>
    <w:rsid w:val="0068251C"/>
    <w:rsid w:val="006A6900"/>
    <w:rsid w:val="006B0B67"/>
    <w:rsid w:val="006B0E97"/>
    <w:rsid w:val="006C2D38"/>
    <w:rsid w:val="006C3B8F"/>
    <w:rsid w:val="006C66BD"/>
    <w:rsid w:val="006D6865"/>
    <w:rsid w:val="006F0606"/>
    <w:rsid w:val="006F75B5"/>
    <w:rsid w:val="0070187E"/>
    <w:rsid w:val="00707800"/>
    <w:rsid w:val="00713817"/>
    <w:rsid w:val="00716317"/>
    <w:rsid w:val="00733C20"/>
    <w:rsid w:val="00752930"/>
    <w:rsid w:val="00754009"/>
    <w:rsid w:val="00754C25"/>
    <w:rsid w:val="0075755D"/>
    <w:rsid w:val="0076297B"/>
    <w:rsid w:val="00766BF5"/>
    <w:rsid w:val="00772A10"/>
    <w:rsid w:val="00784F8B"/>
    <w:rsid w:val="007A064A"/>
    <w:rsid w:val="007A5A0D"/>
    <w:rsid w:val="007A7AD2"/>
    <w:rsid w:val="007C3C65"/>
    <w:rsid w:val="007D2481"/>
    <w:rsid w:val="007F3F02"/>
    <w:rsid w:val="00800E74"/>
    <w:rsid w:val="008234F6"/>
    <w:rsid w:val="00834070"/>
    <w:rsid w:val="00835F59"/>
    <w:rsid w:val="00843A9B"/>
    <w:rsid w:val="00850AEF"/>
    <w:rsid w:val="0086327C"/>
    <w:rsid w:val="008655B7"/>
    <w:rsid w:val="00881A89"/>
    <w:rsid w:val="00894AAE"/>
    <w:rsid w:val="008B0540"/>
    <w:rsid w:val="008C03DF"/>
    <w:rsid w:val="008C3633"/>
    <w:rsid w:val="008C42C5"/>
    <w:rsid w:val="008E208C"/>
    <w:rsid w:val="008E51E1"/>
    <w:rsid w:val="008E787B"/>
    <w:rsid w:val="00914821"/>
    <w:rsid w:val="00920319"/>
    <w:rsid w:val="00924A96"/>
    <w:rsid w:val="00943C45"/>
    <w:rsid w:val="00955AF6"/>
    <w:rsid w:val="0098624B"/>
    <w:rsid w:val="009A4093"/>
    <w:rsid w:val="009C0A3C"/>
    <w:rsid w:val="009C6D89"/>
    <w:rsid w:val="009F3065"/>
    <w:rsid w:val="00A12808"/>
    <w:rsid w:val="00A16969"/>
    <w:rsid w:val="00A16CB5"/>
    <w:rsid w:val="00A177C5"/>
    <w:rsid w:val="00A21EA9"/>
    <w:rsid w:val="00A34731"/>
    <w:rsid w:val="00A44F95"/>
    <w:rsid w:val="00A45BD8"/>
    <w:rsid w:val="00A4678D"/>
    <w:rsid w:val="00A505E2"/>
    <w:rsid w:val="00A5323F"/>
    <w:rsid w:val="00A6707B"/>
    <w:rsid w:val="00A81F5A"/>
    <w:rsid w:val="00A8684C"/>
    <w:rsid w:val="00A875E2"/>
    <w:rsid w:val="00A876EA"/>
    <w:rsid w:val="00A951FD"/>
    <w:rsid w:val="00AA0933"/>
    <w:rsid w:val="00AA109A"/>
    <w:rsid w:val="00AB7DAE"/>
    <w:rsid w:val="00AC7E0D"/>
    <w:rsid w:val="00AD1660"/>
    <w:rsid w:val="00AD4DBD"/>
    <w:rsid w:val="00AD75E2"/>
    <w:rsid w:val="00AF403A"/>
    <w:rsid w:val="00B03B37"/>
    <w:rsid w:val="00B13AF8"/>
    <w:rsid w:val="00B15608"/>
    <w:rsid w:val="00B227BA"/>
    <w:rsid w:val="00B32D0C"/>
    <w:rsid w:val="00B511F1"/>
    <w:rsid w:val="00B520A9"/>
    <w:rsid w:val="00B52649"/>
    <w:rsid w:val="00B52B8F"/>
    <w:rsid w:val="00B62ADC"/>
    <w:rsid w:val="00B760EA"/>
    <w:rsid w:val="00B81E64"/>
    <w:rsid w:val="00B9594A"/>
    <w:rsid w:val="00BA76E2"/>
    <w:rsid w:val="00BB632C"/>
    <w:rsid w:val="00BC5CCF"/>
    <w:rsid w:val="00BD54A8"/>
    <w:rsid w:val="00BF1807"/>
    <w:rsid w:val="00BF204C"/>
    <w:rsid w:val="00C07D53"/>
    <w:rsid w:val="00C07F68"/>
    <w:rsid w:val="00C125C0"/>
    <w:rsid w:val="00C13DB4"/>
    <w:rsid w:val="00C161D5"/>
    <w:rsid w:val="00C209C5"/>
    <w:rsid w:val="00C32ED0"/>
    <w:rsid w:val="00C3545C"/>
    <w:rsid w:val="00C52697"/>
    <w:rsid w:val="00C573B8"/>
    <w:rsid w:val="00C5794F"/>
    <w:rsid w:val="00C654A9"/>
    <w:rsid w:val="00C75493"/>
    <w:rsid w:val="00C75F0C"/>
    <w:rsid w:val="00C76193"/>
    <w:rsid w:val="00C84221"/>
    <w:rsid w:val="00C87860"/>
    <w:rsid w:val="00C9780B"/>
    <w:rsid w:val="00CA752F"/>
    <w:rsid w:val="00CC0F12"/>
    <w:rsid w:val="00CC6337"/>
    <w:rsid w:val="00CD0E73"/>
    <w:rsid w:val="00CD13EF"/>
    <w:rsid w:val="00CD34C5"/>
    <w:rsid w:val="00CF34A0"/>
    <w:rsid w:val="00CF60A9"/>
    <w:rsid w:val="00CF60B5"/>
    <w:rsid w:val="00D07E1F"/>
    <w:rsid w:val="00D26DFA"/>
    <w:rsid w:val="00D322F8"/>
    <w:rsid w:val="00D43439"/>
    <w:rsid w:val="00D4343D"/>
    <w:rsid w:val="00D5531A"/>
    <w:rsid w:val="00D5597E"/>
    <w:rsid w:val="00D56049"/>
    <w:rsid w:val="00D759A6"/>
    <w:rsid w:val="00D7703D"/>
    <w:rsid w:val="00D82403"/>
    <w:rsid w:val="00D86AE9"/>
    <w:rsid w:val="00D875AB"/>
    <w:rsid w:val="00D91622"/>
    <w:rsid w:val="00D93913"/>
    <w:rsid w:val="00D95A22"/>
    <w:rsid w:val="00D97644"/>
    <w:rsid w:val="00DB310A"/>
    <w:rsid w:val="00DC736D"/>
    <w:rsid w:val="00DE037B"/>
    <w:rsid w:val="00DE4EE0"/>
    <w:rsid w:val="00E04A3C"/>
    <w:rsid w:val="00E10C6F"/>
    <w:rsid w:val="00E178CF"/>
    <w:rsid w:val="00E17EB9"/>
    <w:rsid w:val="00E24703"/>
    <w:rsid w:val="00E31758"/>
    <w:rsid w:val="00E408C9"/>
    <w:rsid w:val="00E433D2"/>
    <w:rsid w:val="00E43D9B"/>
    <w:rsid w:val="00E5591C"/>
    <w:rsid w:val="00E67E37"/>
    <w:rsid w:val="00E723E0"/>
    <w:rsid w:val="00E75E53"/>
    <w:rsid w:val="00E75EFB"/>
    <w:rsid w:val="00E7690D"/>
    <w:rsid w:val="00E80DD2"/>
    <w:rsid w:val="00EB0D8E"/>
    <w:rsid w:val="00EE3077"/>
    <w:rsid w:val="00EF135B"/>
    <w:rsid w:val="00EF13D0"/>
    <w:rsid w:val="00F006B0"/>
    <w:rsid w:val="00F23756"/>
    <w:rsid w:val="00F2423F"/>
    <w:rsid w:val="00F26ECE"/>
    <w:rsid w:val="00F34FDC"/>
    <w:rsid w:val="00F44669"/>
    <w:rsid w:val="00F541DC"/>
    <w:rsid w:val="00F61515"/>
    <w:rsid w:val="00F71692"/>
    <w:rsid w:val="00F84820"/>
    <w:rsid w:val="00F84DD8"/>
    <w:rsid w:val="00F94145"/>
    <w:rsid w:val="00FA6448"/>
    <w:rsid w:val="00FB370F"/>
    <w:rsid w:val="00FC6B34"/>
    <w:rsid w:val="00FD185E"/>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DA0"/>
    <w:pPr>
      <w:spacing w:line="240" w:lineRule="auto"/>
    </w:pPr>
    <w:rPr>
      <w:rFonts w:cstheme="minorHAnsi"/>
      <w:sz w:val="24"/>
      <w:szCs w:val="24"/>
    </w:rPr>
  </w:style>
  <w:style w:type="paragraph" w:styleId="Heading1">
    <w:name w:val="heading 1"/>
    <w:basedOn w:val="Normal"/>
    <w:next w:val="Normal"/>
    <w:link w:val="Heading1Char"/>
    <w:uiPriority w:val="9"/>
    <w:qFormat/>
    <w:rsid w:val="006F06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autoRedefine/>
    <w:uiPriority w:val="9"/>
    <w:unhideWhenUsed/>
    <w:qFormat/>
    <w:rsid w:val="006F0606"/>
    <w:pPr>
      <w:spacing w:after="120"/>
      <w:outlineLvl w:val="1"/>
    </w:pPr>
    <w:rPr>
      <w:sz w:val="28"/>
      <w:szCs w:val="28"/>
    </w:rPr>
  </w:style>
  <w:style w:type="paragraph" w:styleId="Heading3">
    <w:name w:val="heading 3"/>
    <w:basedOn w:val="Normal"/>
    <w:next w:val="Normal"/>
    <w:link w:val="Heading3Char"/>
    <w:uiPriority w:val="9"/>
    <w:unhideWhenUsed/>
    <w:qFormat/>
    <w:rsid w:val="007A7AD2"/>
    <w:pPr>
      <w:keepNext/>
      <w:keepLines/>
      <w:spacing w:before="40" w:after="0"/>
      <w:outlineLvl w:val="2"/>
    </w:pPr>
    <w:rPr>
      <w:rFonts w:asciiTheme="majorHAnsi" w:eastAsiaTheme="majorEastAsia" w:hAnsiTheme="majorHAnsi" w:cstheme="majorBidi"/>
      <w:b/>
      <w:bCs/>
      <w:color w:val="243F60" w:themeColor="accent1" w:themeShade="7F"/>
      <w:u w:val="single"/>
    </w:rPr>
  </w:style>
  <w:style w:type="paragraph" w:styleId="Heading4">
    <w:name w:val="heading 4"/>
    <w:basedOn w:val="Normal"/>
    <w:next w:val="Normal"/>
    <w:link w:val="Heading4Char"/>
    <w:uiPriority w:val="9"/>
    <w:unhideWhenUsed/>
    <w:qFormat/>
    <w:rsid w:val="005D49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43439"/>
    <w:pPr>
      <w:spacing w:after="240"/>
      <w:contextualSpacing/>
      <w:jc w:val="center"/>
    </w:pPr>
    <w:rPr>
      <w:rFonts w:asciiTheme="majorHAnsi" w:eastAsiaTheme="majorEastAsia" w:hAnsiTheme="majorHAnsi" w:cstheme="majorBidi"/>
      <w:b/>
      <w:caps/>
      <w:color w:val="404040" w:themeColor="text1" w:themeTint="BF"/>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D43439"/>
    <w:rPr>
      <w:rFonts w:asciiTheme="majorHAnsi" w:eastAsiaTheme="majorEastAsia" w:hAnsiTheme="majorHAnsi" w:cstheme="majorBidi"/>
      <w:b/>
      <w:caps/>
      <w:color w:val="404040" w:themeColor="text1" w:themeTint="BF"/>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D43439"/>
    <w:p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D43439"/>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1"/>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6F0606"/>
    <w:rPr>
      <w:rFonts w:asciiTheme="majorHAnsi" w:eastAsiaTheme="majorEastAsia" w:hAnsiTheme="majorHAnsi" w:cstheme="majorBidi"/>
      <w:color w:val="365F91" w:themeColor="accent1" w:themeShade="BF"/>
      <w:sz w:val="28"/>
      <w:szCs w:val="28"/>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6F0606"/>
    <w:pPr>
      <w:spacing w:after="0" w:line="240" w:lineRule="auto"/>
      <w:ind w:left="709"/>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6F0606"/>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7A7AD2"/>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2"/>
      </w:numPr>
      <w:spacing w:before="120" w:line="288" w:lineRule="auto"/>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paragraph" w:styleId="IntenseQuote">
    <w:name w:val="Intense Quote"/>
    <w:basedOn w:val="Normal"/>
    <w:next w:val="Normal"/>
    <w:link w:val="IntenseQuoteChar"/>
    <w:uiPriority w:val="30"/>
    <w:qFormat/>
    <w:rsid w:val="00BC5C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C5CCF"/>
    <w:rPr>
      <w:rFonts w:ascii="Times New Roman" w:hAnsi="Times New Roman" w:cs="Times New Roman"/>
      <w:i/>
      <w:iCs/>
      <w:color w:val="4F81BD" w:themeColor="accent1"/>
      <w:sz w:val="24"/>
      <w:szCs w:val="24"/>
    </w:rPr>
  </w:style>
  <w:style w:type="character" w:customStyle="1" w:styleId="Heading4Char">
    <w:name w:val="Heading 4 Char"/>
    <w:basedOn w:val="DefaultParagraphFont"/>
    <w:link w:val="Heading4"/>
    <w:uiPriority w:val="9"/>
    <w:rsid w:val="005D4994"/>
    <w:rPr>
      <w:rFonts w:asciiTheme="majorHAnsi" w:eastAsiaTheme="majorEastAsia" w:hAnsiTheme="majorHAnsi" w:cstheme="majorBidi"/>
      <w:i/>
      <w:iCs/>
      <w:color w:val="365F91" w:themeColor="accent1" w:themeShade="BF"/>
      <w:sz w:val="24"/>
      <w:szCs w:val="24"/>
    </w:rPr>
  </w:style>
  <w:style w:type="paragraph" w:styleId="FootnoteText">
    <w:name w:val="footnote text"/>
    <w:basedOn w:val="Normal"/>
    <w:link w:val="FootnoteTextChar"/>
    <w:uiPriority w:val="99"/>
    <w:unhideWhenUsed/>
    <w:rsid w:val="00D43439"/>
    <w:pPr>
      <w:spacing w:after="0"/>
    </w:pPr>
    <w:rPr>
      <w:sz w:val="20"/>
      <w:szCs w:val="20"/>
    </w:rPr>
  </w:style>
  <w:style w:type="character" w:customStyle="1" w:styleId="FootnoteTextChar">
    <w:name w:val="Footnote Text Char"/>
    <w:basedOn w:val="DefaultParagraphFont"/>
    <w:link w:val="FootnoteText"/>
    <w:uiPriority w:val="99"/>
    <w:rsid w:val="00D43439"/>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43439"/>
    <w:rPr>
      <w:vertAlign w:val="superscript"/>
    </w:rPr>
  </w:style>
  <w:style w:type="character" w:customStyle="1" w:styleId="Heading1Char">
    <w:name w:val="Heading 1 Char"/>
    <w:basedOn w:val="DefaultParagraphFont"/>
    <w:link w:val="Heading1"/>
    <w:uiPriority w:val="9"/>
    <w:rsid w:val="006F06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A3AC5-A54D-4A36-B291-9893B09F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5</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4</cp:revision>
  <cp:lastPrinted>2020-11-20T21:16:00Z</cp:lastPrinted>
  <dcterms:created xsi:type="dcterms:W3CDTF">2024-11-12T07:07:00Z</dcterms:created>
  <dcterms:modified xsi:type="dcterms:W3CDTF">2024-12-16T07:20:00Z</dcterms:modified>
</cp:coreProperties>
</file>