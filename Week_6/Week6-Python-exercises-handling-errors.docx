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95FE7" w14:textId="77777777" w:rsidR="00D43439" w:rsidRPr="00C0432C" w:rsidRDefault="00D43439" w:rsidP="00480DA0">
      <w:pPr>
        <w:pStyle w:val="Title"/>
      </w:pPr>
      <w:bookmarkStart w:id="0" w:name="_Hlk180473545"/>
      <w:r w:rsidRPr="00C0432C">
        <w:t xml:space="preserve">Algorithms &amp; </w:t>
      </w:r>
      <w:r w:rsidRPr="00EB00C9">
        <w:t>Data</w:t>
      </w:r>
      <w:r w:rsidRPr="00C0432C">
        <w:t xml:space="preserve"> Structures</w:t>
      </w:r>
    </w:p>
    <w:bookmarkEnd w:id="0"/>
    <w:p w14:paraId="45DF72A0" w14:textId="2652BA77" w:rsidR="0028004C" w:rsidRDefault="00CB7AA9" w:rsidP="00480DA0">
      <w:pPr>
        <w:pStyle w:val="Subtitle"/>
      </w:pPr>
      <w:r>
        <w:t>I/O and Error Handling</w:t>
      </w:r>
    </w:p>
    <w:p w14:paraId="7DC58AFD" w14:textId="6753754E" w:rsidR="00CB7AA9" w:rsidRDefault="00CB7AA9" w:rsidP="00CB7AA9">
      <w:r w:rsidRPr="004C79F5">
        <w:t>To date we have use</w:t>
      </w:r>
      <w:r>
        <w:t xml:space="preserve"> variables to store set of data, h</w:t>
      </w:r>
      <w:r w:rsidRPr="004C79F5">
        <w:t>owever when the program exits, all data is lost. There is a need for persistent data.</w:t>
      </w:r>
      <w:r>
        <w:t xml:space="preserve"> To alleviate the problem, we use files to store the data persistently. There are several types of files, binary files, random access files, but the simplest to use are text files</w:t>
      </w:r>
      <w:r w:rsidR="00862942">
        <w:t xml:space="preserve"> and</w:t>
      </w:r>
      <w:r>
        <w:t xml:space="preserve"> </w:t>
      </w:r>
      <w:r w:rsidR="00862942">
        <w:t>o</w:t>
      </w:r>
      <w:r>
        <w:t>ur focus will be only on text files.</w:t>
      </w:r>
      <w:r w:rsidR="00255140">
        <w:t xml:space="preserve"> You could read more about text files in Python on the </w:t>
      </w:r>
      <w:hyperlink r:id="rId8" w:history="1">
        <w:r w:rsidR="00255140" w:rsidRPr="00255140">
          <w:rPr>
            <w:rStyle w:val="Hyperlink"/>
          </w:rPr>
          <w:t>course online book</w:t>
        </w:r>
      </w:hyperlink>
      <w:r w:rsidR="00255140">
        <w:t>.</w:t>
      </w:r>
    </w:p>
    <w:p w14:paraId="226F975B" w14:textId="56530E16" w:rsidR="00862942" w:rsidRDefault="00862942" w:rsidP="00CB7AA9">
      <w:r w:rsidRPr="00862942">
        <w:rPr>
          <w:b/>
          <w:bCs/>
        </w:rPr>
        <w:t>Write all your code in a file named</w:t>
      </w:r>
      <w:r>
        <w:t xml:space="preserve"> </w:t>
      </w:r>
      <w:r w:rsidRPr="00862942">
        <w:rPr>
          <w:rFonts w:ascii="Courier New" w:hAnsi="Courier New" w:cs="Courier New"/>
        </w:rPr>
        <w:t>week6exercises.py</w:t>
      </w:r>
      <w:r>
        <w:t>.</w:t>
      </w:r>
    </w:p>
    <w:p w14:paraId="364A1190" w14:textId="73F85179" w:rsidR="00CB7AA9" w:rsidRDefault="00CB7AA9" w:rsidP="00CB7AA9">
      <w:pPr>
        <w:pStyle w:val="Heading2"/>
      </w:pPr>
      <w:r>
        <w:t xml:space="preserve">Exercise </w:t>
      </w:r>
      <w:r w:rsidR="00567FC2">
        <w:t>1</w:t>
      </w:r>
      <w:r>
        <w:t>:</w:t>
      </w:r>
    </w:p>
    <w:p w14:paraId="5DEAC782" w14:textId="7E90DD05" w:rsidR="00C4430E" w:rsidRPr="00C4430E" w:rsidRDefault="00C4430E" w:rsidP="00CB7AA9">
      <w:pPr>
        <w:rPr>
          <w:b/>
          <w:bCs/>
        </w:rPr>
      </w:pPr>
      <w:r w:rsidRPr="00C4430E">
        <w:rPr>
          <w:b/>
          <w:bCs/>
        </w:rPr>
        <w:t>Note: Read the entire function requirements before starting the implementation.</w:t>
      </w:r>
    </w:p>
    <w:p w14:paraId="52909C0D" w14:textId="430E6695" w:rsidR="00CB7AA9" w:rsidRDefault="00CB7AA9" w:rsidP="00CB7AA9">
      <w:r>
        <w:t xml:space="preserve">We want to create a function </w:t>
      </w:r>
      <w:proofErr w:type="spellStart"/>
      <w:r w:rsidRPr="00FF0C6A">
        <w:rPr>
          <w:rFonts w:ascii="Courier New" w:hAnsi="Courier New" w:cs="Courier New"/>
        </w:rPr>
        <w:t>sum</w:t>
      </w:r>
      <w:r>
        <w:rPr>
          <w:rFonts w:ascii="Courier New" w:hAnsi="Courier New" w:cs="Courier New"/>
        </w:rPr>
        <w:t>_f</w:t>
      </w:r>
      <w:r w:rsidRPr="00FF0C6A">
        <w:rPr>
          <w:rFonts w:ascii="Courier New" w:hAnsi="Courier New" w:cs="Courier New"/>
        </w:rPr>
        <w:t>rom</w:t>
      </w:r>
      <w:r>
        <w:rPr>
          <w:rFonts w:ascii="Courier New" w:hAnsi="Courier New" w:cs="Courier New"/>
        </w:rPr>
        <w:t>_f</w:t>
      </w:r>
      <w:r w:rsidRPr="00FF0C6A">
        <w:rPr>
          <w:rFonts w:ascii="Courier New" w:hAnsi="Courier New" w:cs="Courier New"/>
        </w:rPr>
        <w:t>ile</w:t>
      </w:r>
      <w:proofErr w:type="spellEnd"/>
      <w:r w:rsidRPr="00FF0C6A">
        <w:rPr>
          <w:rFonts w:ascii="Courier New" w:hAnsi="Courier New" w:cs="Courier New"/>
        </w:rPr>
        <w:t xml:space="preserve">(filename) </w:t>
      </w:r>
      <w:r>
        <w:t xml:space="preserve">that calculate the sum of all </w:t>
      </w:r>
      <w:r w:rsidRPr="00096236">
        <w:rPr>
          <w:rFonts w:ascii="Courier New" w:hAnsi="Courier New" w:cs="Courier New"/>
        </w:rPr>
        <w:t>int</w:t>
      </w:r>
      <w:r>
        <w:t xml:space="preserve"> contained in the text file </w:t>
      </w:r>
      <w:r w:rsidRPr="00FF0C6A">
        <w:rPr>
          <w:rFonts w:ascii="Courier New" w:hAnsi="Courier New" w:cs="Courier New"/>
        </w:rPr>
        <w:t>filename</w:t>
      </w:r>
      <w:r>
        <w:t xml:space="preserve">. The format of the text file is as follow, a series of </w:t>
      </w:r>
      <w:r w:rsidRPr="00096236">
        <w:rPr>
          <w:rFonts w:ascii="Courier New" w:hAnsi="Courier New" w:cs="Courier New"/>
        </w:rPr>
        <w:t>int</w:t>
      </w:r>
      <w:r>
        <w:t xml:space="preserve"> separated by a space spanning several lines as shown below. In </w:t>
      </w:r>
      <w:r w:rsidR="00C4430E">
        <w:t>the example below</w:t>
      </w:r>
      <w:r>
        <w:t xml:space="preserve"> the returned value should be </w:t>
      </w:r>
      <w:r w:rsidRPr="00032916">
        <w:rPr>
          <w:rFonts w:ascii="Courier New" w:hAnsi="Courier New" w:cs="Courier New"/>
        </w:rPr>
        <w:t>100</w:t>
      </w:r>
      <w:r>
        <w:t>.</w:t>
      </w:r>
    </w:p>
    <w:p w14:paraId="10BF774B" w14:textId="77777777" w:rsidR="00CB7AA9" w:rsidRDefault="00CB7AA9" w:rsidP="00CB7AA9">
      <w:pPr>
        <w:pStyle w:val="CodeFormat"/>
      </w:pPr>
      <w:r>
        <w:t>1 30 4 5</w:t>
      </w:r>
    </w:p>
    <w:p w14:paraId="1C50202F" w14:textId="77777777" w:rsidR="00CB7AA9" w:rsidRDefault="00CB7AA9" w:rsidP="00CB7AA9">
      <w:pPr>
        <w:pStyle w:val="CodeFormat"/>
      </w:pPr>
      <w:r>
        <w:t>8 12 19 1</w:t>
      </w:r>
    </w:p>
    <w:p w14:paraId="26B9C2F8" w14:textId="1CF3709C" w:rsidR="00CB7AA9" w:rsidRDefault="00CB7AA9" w:rsidP="00862942">
      <w:pPr>
        <w:pStyle w:val="CodeFormat"/>
      </w:pPr>
      <w:r>
        <w:t>5 5 10</w:t>
      </w:r>
    </w:p>
    <w:p w14:paraId="0FED5A29" w14:textId="77777777" w:rsidR="00C4430E" w:rsidRDefault="00C4430E" w:rsidP="00862942">
      <w:pPr>
        <w:pStyle w:val="CodeFormat"/>
      </w:pPr>
    </w:p>
    <w:p w14:paraId="62B7D18F" w14:textId="77777777" w:rsidR="00C4430E" w:rsidRDefault="00C4430E" w:rsidP="00C4430E">
      <w:pPr>
        <w:pStyle w:val="ListParagraph"/>
        <w:numPr>
          <w:ilvl w:val="0"/>
          <w:numId w:val="13"/>
        </w:numPr>
        <w:jc w:val="both"/>
      </w:pPr>
      <w:r>
        <w:t xml:space="preserve">It is sometime useful to decompose the problem into smaller problem. In this case it would be useful to have a function </w:t>
      </w:r>
      <w:proofErr w:type="spellStart"/>
      <w:r w:rsidRPr="00096236">
        <w:rPr>
          <w:rFonts w:ascii="Courier New" w:hAnsi="Courier New" w:cs="Courier New"/>
        </w:rPr>
        <w:t>sum</w:t>
      </w:r>
      <w:r>
        <w:rPr>
          <w:rFonts w:ascii="Courier New" w:hAnsi="Courier New" w:cs="Courier New"/>
        </w:rPr>
        <w:t>_n</w:t>
      </w:r>
      <w:r w:rsidRPr="00096236">
        <w:rPr>
          <w:rFonts w:ascii="Courier New" w:hAnsi="Courier New" w:cs="Courier New"/>
        </w:rPr>
        <w:t>umbers</w:t>
      </w:r>
      <w:proofErr w:type="spellEnd"/>
      <w:r w:rsidRPr="00096236">
        <w:rPr>
          <w:rFonts w:ascii="Courier New" w:hAnsi="Courier New" w:cs="Courier New"/>
        </w:rPr>
        <w:t>(</w:t>
      </w:r>
      <w:proofErr w:type="spellStart"/>
      <w:r w:rsidRPr="00096236">
        <w:rPr>
          <w:rFonts w:ascii="Courier New" w:hAnsi="Courier New" w:cs="Courier New"/>
        </w:rPr>
        <w:t>a_string</w:t>
      </w:r>
      <w:proofErr w:type="spellEnd"/>
      <w:r w:rsidRPr="00096236">
        <w:rPr>
          <w:rFonts w:ascii="Courier New" w:hAnsi="Courier New" w:cs="Courier New"/>
        </w:rPr>
        <w:t xml:space="preserve">) </w:t>
      </w:r>
      <w:r>
        <w:t xml:space="preserve">that calculates and returns the sum of all numbers contained in the string </w:t>
      </w:r>
      <w:proofErr w:type="spellStart"/>
      <w:r w:rsidRPr="00096236">
        <w:rPr>
          <w:rFonts w:ascii="Courier New" w:hAnsi="Courier New" w:cs="Courier New"/>
        </w:rPr>
        <w:t>a_string</w:t>
      </w:r>
      <w:proofErr w:type="spellEnd"/>
      <w:r>
        <w:t xml:space="preserve">. The format of the string is a series of </w:t>
      </w:r>
      <w:r w:rsidRPr="00096236">
        <w:rPr>
          <w:rFonts w:ascii="Courier New" w:hAnsi="Courier New" w:cs="Courier New"/>
        </w:rPr>
        <w:t>int</w:t>
      </w:r>
      <w:r>
        <w:t xml:space="preserve"> separated by a space. For example:</w:t>
      </w:r>
    </w:p>
    <w:p w14:paraId="40EF4B44" w14:textId="77777777" w:rsidR="00C4430E" w:rsidRDefault="00C4430E" w:rsidP="00C4430E">
      <w:pPr>
        <w:pStyle w:val="CodeFormat"/>
      </w:pPr>
      <w:r>
        <w:t xml:space="preserve">&gt;&gt;&gt; </w:t>
      </w:r>
      <w:proofErr w:type="spellStart"/>
      <w:r>
        <w:t>sum_</w:t>
      </w:r>
      <w:proofErr w:type="gramStart"/>
      <w:r>
        <w:t>numbers</w:t>
      </w:r>
      <w:proofErr w:type="spellEnd"/>
      <w:r>
        <w:t>(</w:t>
      </w:r>
      <w:proofErr w:type="gramEnd"/>
      <w:r w:rsidRPr="00DD12CF">
        <w:t>'</w:t>
      </w:r>
      <w:r>
        <w:t>1 30 4 5</w:t>
      </w:r>
      <w:r w:rsidRPr="00DD12CF">
        <w:t>'</w:t>
      </w:r>
      <w:r>
        <w:t>)</w:t>
      </w:r>
    </w:p>
    <w:p w14:paraId="37275442" w14:textId="77777777" w:rsidR="00C4430E" w:rsidRDefault="00C4430E" w:rsidP="00C4430E">
      <w:pPr>
        <w:pStyle w:val="CodeFormat"/>
      </w:pPr>
      <w:r>
        <w:t>40</w:t>
      </w:r>
    </w:p>
    <w:p w14:paraId="3BF7FDAE" w14:textId="77777777" w:rsidR="00C4430E" w:rsidRDefault="00C4430E" w:rsidP="00C4430E">
      <w:pPr>
        <w:ind w:left="709"/>
        <w:rPr>
          <w:b/>
          <w:u w:val="single"/>
        </w:rPr>
      </w:pPr>
    </w:p>
    <w:p w14:paraId="7AD838AC" w14:textId="4604A9EF" w:rsidR="00C4430E" w:rsidRDefault="00C4430E" w:rsidP="00C4430E">
      <w:pPr>
        <w:ind w:left="709"/>
      </w:pPr>
      <w:r>
        <w:t xml:space="preserve">It could be useful to remember /check some the methods already existing for </w:t>
      </w:r>
      <w:r w:rsidRPr="000E40B6">
        <w:rPr>
          <w:rFonts w:ascii="Courier New" w:hAnsi="Courier New" w:cs="Courier New"/>
        </w:rPr>
        <w:t>str</w:t>
      </w:r>
      <w:r>
        <w:t xml:space="preserve"> object.</w:t>
      </w:r>
    </w:p>
    <w:p w14:paraId="3F795EFD" w14:textId="1096CF4E" w:rsidR="00CB7AA9" w:rsidRDefault="00280F27" w:rsidP="00CB7AA9">
      <w:pPr>
        <w:pStyle w:val="ListParagraph"/>
        <w:numPr>
          <w:ilvl w:val="0"/>
          <w:numId w:val="13"/>
        </w:numPr>
        <w:jc w:val="both"/>
      </w:pPr>
      <w:r>
        <w:t xml:space="preserve">The function should raise a </w:t>
      </w:r>
      <w:proofErr w:type="spellStart"/>
      <w:r w:rsidRPr="00400E9B">
        <w:rPr>
          <w:rFonts w:ascii="Courier New" w:hAnsi="Courier New" w:cs="Courier New"/>
          <w:shd w:val="clear" w:color="auto" w:fill="FFFFFF"/>
        </w:rPr>
        <w:t>ValueError</w:t>
      </w:r>
      <w:proofErr w:type="spellEnd"/>
      <w:r>
        <w:rPr>
          <w:shd w:val="clear" w:color="auto" w:fill="FFFFFF"/>
        </w:rPr>
        <w:t xml:space="preserve"> </w:t>
      </w:r>
      <w:r>
        <w:t>when the format of the file is not as described</w:t>
      </w:r>
      <w:r w:rsidR="00CB7AA9">
        <w:t>.</w:t>
      </w:r>
    </w:p>
    <w:p w14:paraId="460A24B1" w14:textId="29E07628" w:rsidR="00280F27" w:rsidRDefault="00280F27" w:rsidP="00CB7AA9">
      <w:pPr>
        <w:pStyle w:val="ListParagraph"/>
        <w:numPr>
          <w:ilvl w:val="0"/>
          <w:numId w:val="13"/>
        </w:numPr>
        <w:jc w:val="both"/>
      </w:pPr>
      <w:r>
        <w:t xml:space="preserve">The function should return </w:t>
      </w:r>
      <w:r w:rsidRPr="00280F27">
        <w:rPr>
          <w:rFonts w:ascii="Courier New" w:hAnsi="Courier New" w:cs="Courier New"/>
        </w:rPr>
        <w:t>None</w:t>
      </w:r>
      <w:r>
        <w:t xml:space="preserve"> if the file passed in parameters does not exist.</w:t>
      </w:r>
    </w:p>
    <w:p w14:paraId="32FA49C5" w14:textId="2A9B0A0A" w:rsidR="00CB7AA9" w:rsidRPr="00280F27" w:rsidRDefault="00CB7AA9" w:rsidP="00CB7AA9">
      <w:pPr>
        <w:pStyle w:val="ListParagraph"/>
        <w:numPr>
          <w:ilvl w:val="0"/>
          <w:numId w:val="13"/>
        </w:numPr>
        <w:jc w:val="both"/>
      </w:pPr>
      <w:r>
        <w:t xml:space="preserve">Write the docstring (python documentation) for this function, as explain in </w:t>
      </w:r>
      <w:hyperlink r:id="rId9" w:history="1">
        <w:r w:rsidRPr="006A38A2">
          <w:rPr>
            <w:rStyle w:val="Hyperlink"/>
          </w:rPr>
          <w:t>chapter 9 of the textbook</w:t>
        </w:r>
      </w:hyperlink>
      <w:r>
        <w:t xml:space="preserve">. </w:t>
      </w:r>
    </w:p>
    <w:p w14:paraId="03108AFF" w14:textId="77777777" w:rsidR="00894A88" w:rsidRDefault="00894A88">
      <w:pPr>
        <w:spacing w:line="276" w:lineRule="auto"/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4F7C186F" w14:textId="70AB9F70" w:rsidR="00894A88" w:rsidRDefault="00894A88" w:rsidP="00280F27">
      <w:pPr>
        <w:pStyle w:val="Heading2"/>
      </w:pPr>
      <w:r>
        <w:lastRenderedPageBreak/>
        <w:t>Exercise 2:</w:t>
      </w:r>
    </w:p>
    <w:p w14:paraId="07A0670F" w14:textId="2CB0FD21" w:rsidR="00894A88" w:rsidRDefault="00894A88" w:rsidP="00894A88">
      <w:r>
        <w:t xml:space="preserve">The aim of this exercise is to compute the score of an athlete </w:t>
      </w:r>
      <w:proofErr w:type="gramStart"/>
      <w:r>
        <w:t>in a given</w:t>
      </w:r>
      <w:proofErr w:type="gramEnd"/>
      <w:r>
        <w:t xml:space="preserve"> track event. We need to convert a time in seconds into points. The formula is:</w:t>
      </w:r>
    </w:p>
    <w:p w14:paraId="33A79802" w14:textId="64291315" w:rsidR="00894A88" w:rsidRPr="00894A88" w:rsidRDefault="00894A88" w:rsidP="00894A88">
      <m:oMathPara>
        <m:oMath>
          <m:r>
            <m:rPr>
              <m:sty m:val="p"/>
            </m:rPr>
            <w:rPr>
              <w:rFonts w:ascii="Cambria Math" w:hAnsi="Cambria Math"/>
            </w:rPr>
            <m:t>points=a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b-time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p>
          </m:sSup>
        </m:oMath>
      </m:oMathPara>
    </w:p>
    <w:p w14:paraId="1911288B" w14:textId="79119036" w:rsidR="00894A88" w:rsidRDefault="00894A88" w:rsidP="00894A88">
      <w:r>
        <w:t xml:space="preserve">Where </w:t>
      </w:r>
      <w:r>
        <w:rPr>
          <w:i/>
          <w:iCs/>
        </w:rPr>
        <w:t>time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 xml:space="preserve">is the time in seconds of the athlete for that event. </w:t>
      </w:r>
      <w:r w:rsidRPr="00894A88">
        <w:rPr>
          <w:i/>
          <w:iCs/>
        </w:rPr>
        <w:t>a</w:t>
      </w:r>
      <w:r>
        <w:t xml:space="preserve">, </w:t>
      </w:r>
      <w:r w:rsidRPr="00894A88">
        <w:rPr>
          <w:i/>
          <w:iCs/>
        </w:rPr>
        <w:t>b</w:t>
      </w:r>
      <w:r>
        <w:t xml:space="preserve"> and </w:t>
      </w:r>
      <w:r w:rsidRPr="00894A88">
        <w:rPr>
          <w:i/>
          <w:iCs/>
        </w:rPr>
        <w:t>c</w:t>
      </w:r>
      <w:r>
        <w:t xml:space="preserve"> are parameters that vary depending on the event (see Table 1). The value of points must be rounded down to a whole number after applying the respective formula (e.g. 499.999 points becomes 499). If the value of points is less than 0, then 0 should be returned instead.</w:t>
      </w:r>
    </w:p>
    <w:p w14:paraId="1BB07BC7" w14:textId="14A5E4B0" w:rsidR="00894A88" w:rsidRDefault="00894A88" w:rsidP="00894A88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: </w:t>
      </w:r>
      <w:r w:rsidRPr="00894A88">
        <w:t>Constants a, b and c for each event</w:t>
      </w:r>
    </w:p>
    <w:tbl>
      <w:tblPr>
        <w:tblStyle w:val="GridTable7Colorful-Accent4"/>
        <w:tblW w:w="0" w:type="auto"/>
        <w:tblInd w:w="5" w:type="dxa"/>
        <w:tblLook w:val="04A0" w:firstRow="1" w:lastRow="0" w:firstColumn="1" w:lastColumn="0" w:noHBand="0" w:noVBand="1"/>
      </w:tblPr>
      <w:tblGrid>
        <w:gridCol w:w="2254"/>
        <w:gridCol w:w="1569"/>
        <w:gridCol w:w="1134"/>
        <w:gridCol w:w="1134"/>
      </w:tblGrid>
      <w:tr w:rsidR="00894A88" w14:paraId="0FC6CC21" w14:textId="77777777" w:rsidTr="00894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</w:tcPr>
          <w:p w14:paraId="672ABFF3" w14:textId="4701746D" w:rsidR="00894A88" w:rsidRDefault="00894A88" w:rsidP="00894A88">
            <w:pPr>
              <w:jc w:val="center"/>
            </w:pPr>
            <w:r w:rsidRPr="00894A88">
              <w:t>Women's events</w:t>
            </w:r>
          </w:p>
        </w:tc>
        <w:tc>
          <w:tcPr>
            <w:tcW w:w="1569" w:type="dxa"/>
          </w:tcPr>
          <w:p w14:paraId="6E12B1E7" w14:textId="1DDC4EDE" w:rsidR="00894A88" w:rsidRDefault="00894A88" w:rsidP="00894A8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34" w:type="dxa"/>
          </w:tcPr>
          <w:p w14:paraId="5E3FE8F2" w14:textId="27CA6940" w:rsidR="00894A88" w:rsidRDefault="00894A88" w:rsidP="00894A8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134" w:type="dxa"/>
          </w:tcPr>
          <w:p w14:paraId="54D879D5" w14:textId="38732BA1" w:rsidR="00894A88" w:rsidRDefault="00894A88" w:rsidP="00894A8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894A88" w14:paraId="4AA2D15C" w14:textId="77777777" w:rsidTr="00894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891C91B" w14:textId="22ADD95E" w:rsidR="00894A88" w:rsidRDefault="00894A88" w:rsidP="00894A88">
            <w:pPr>
              <w:jc w:val="center"/>
            </w:pPr>
            <w:r>
              <w:t>200 m</w:t>
            </w:r>
          </w:p>
        </w:tc>
        <w:tc>
          <w:tcPr>
            <w:tcW w:w="1569" w:type="dxa"/>
          </w:tcPr>
          <w:p w14:paraId="6BDCF6B5" w14:textId="271D4423" w:rsidR="00894A88" w:rsidRDefault="00894A88" w:rsidP="00894A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4.99087</w:t>
            </w:r>
          </w:p>
        </w:tc>
        <w:tc>
          <w:tcPr>
            <w:tcW w:w="1134" w:type="dxa"/>
          </w:tcPr>
          <w:p w14:paraId="16F17F28" w14:textId="523C2AB1" w:rsidR="00894A88" w:rsidRDefault="00894A88" w:rsidP="00894A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42.5   </w:t>
            </w:r>
          </w:p>
        </w:tc>
        <w:tc>
          <w:tcPr>
            <w:tcW w:w="1134" w:type="dxa"/>
          </w:tcPr>
          <w:p w14:paraId="49A7EFAE" w14:textId="623517D1" w:rsidR="00894A88" w:rsidRDefault="00894A88" w:rsidP="00894A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1.81</w:t>
            </w:r>
          </w:p>
        </w:tc>
      </w:tr>
      <w:tr w:rsidR="00894A88" w14:paraId="252DAC6E" w14:textId="77777777" w:rsidTr="00894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3468685" w14:textId="40302184" w:rsidR="00894A88" w:rsidRDefault="00894A88" w:rsidP="00894A88">
            <w:pPr>
              <w:jc w:val="center"/>
            </w:pPr>
            <w:r>
              <w:t>800 m</w:t>
            </w:r>
          </w:p>
        </w:tc>
        <w:tc>
          <w:tcPr>
            <w:tcW w:w="1569" w:type="dxa"/>
          </w:tcPr>
          <w:p w14:paraId="23A37CD3" w14:textId="49C77717" w:rsidR="00894A88" w:rsidRDefault="00894A88" w:rsidP="00894A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0.11193</w:t>
            </w:r>
          </w:p>
        </w:tc>
        <w:tc>
          <w:tcPr>
            <w:tcW w:w="1134" w:type="dxa"/>
          </w:tcPr>
          <w:p w14:paraId="51F882B1" w14:textId="43F69FF0" w:rsidR="00894A88" w:rsidRDefault="00894A88" w:rsidP="00894A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254.0   </w:t>
            </w:r>
          </w:p>
        </w:tc>
        <w:tc>
          <w:tcPr>
            <w:tcW w:w="1134" w:type="dxa"/>
          </w:tcPr>
          <w:p w14:paraId="45BAAA8D" w14:textId="361EA5B4" w:rsidR="00894A88" w:rsidRDefault="00894A88" w:rsidP="00894A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1.88</w:t>
            </w:r>
          </w:p>
        </w:tc>
      </w:tr>
      <w:tr w:rsidR="00894A88" w14:paraId="27BDB797" w14:textId="77777777" w:rsidTr="00894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43CBD31" w14:textId="0B441914" w:rsidR="00894A88" w:rsidRDefault="00894A88" w:rsidP="00894A88">
            <w:pPr>
              <w:jc w:val="center"/>
            </w:pPr>
            <w:r>
              <w:t>110 m</w:t>
            </w:r>
          </w:p>
        </w:tc>
        <w:tc>
          <w:tcPr>
            <w:tcW w:w="1569" w:type="dxa"/>
          </w:tcPr>
          <w:p w14:paraId="0932FAB6" w14:textId="6086C2CD" w:rsidR="00894A88" w:rsidRDefault="00A34B8B" w:rsidP="00894A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4B8B">
              <w:t>9.23076</w:t>
            </w:r>
          </w:p>
        </w:tc>
        <w:tc>
          <w:tcPr>
            <w:tcW w:w="1134" w:type="dxa"/>
          </w:tcPr>
          <w:p w14:paraId="03C8DFE7" w14:textId="54BAF9A1" w:rsidR="00894A88" w:rsidRDefault="00894A88" w:rsidP="00894A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26.7   </w:t>
            </w:r>
          </w:p>
        </w:tc>
        <w:tc>
          <w:tcPr>
            <w:tcW w:w="1134" w:type="dxa"/>
          </w:tcPr>
          <w:p w14:paraId="4C4254D8" w14:textId="2AD0923A" w:rsidR="00894A88" w:rsidRDefault="00894A88" w:rsidP="00894A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1.835</w:t>
            </w:r>
          </w:p>
        </w:tc>
      </w:tr>
    </w:tbl>
    <w:p w14:paraId="7E5E1622" w14:textId="77777777" w:rsidR="00CB71FA" w:rsidRDefault="00CB71FA" w:rsidP="00894A88"/>
    <w:p w14:paraId="27214B26" w14:textId="1B2BE788" w:rsidR="00894A88" w:rsidRDefault="00894A88" w:rsidP="00894A88">
      <w:r>
        <w:t xml:space="preserve">Write a function </w:t>
      </w:r>
      <w:proofErr w:type="spellStart"/>
      <w:r w:rsidRPr="00894A88">
        <w:rPr>
          <w:rFonts w:ascii="Courier New" w:hAnsi="Courier New" w:cs="Courier New"/>
        </w:rPr>
        <w:t>track_</w:t>
      </w:r>
      <w:proofErr w:type="gramStart"/>
      <w:r w:rsidRPr="00894A88">
        <w:rPr>
          <w:rFonts w:ascii="Courier New" w:hAnsi="Courier New" w:cs="Courier New"/>
        </w:rPr>
        <w:t>points</w:t>
      </w:r>
      <w:proofErr w:type="spellEnd"/>
      <w:r w:rsidRPr="00894A88">
        <w:rPr>
          <w:rFonts w:ascii="Courier New" w:hAnsi="Courier New" w:cs="Courier New"/>
        </w:rPr>
        <w:t>(</w:t>
      </w:r>
      <w:proofErr w:type="gramEnd"/>
      <w:r w:rsidRPr="00894A88">
        <w:rPr>
          <w:rFonts w:ascii="Courier New" w:hAnsi="Courier New" w:cs="Courier New"/>
        </w:rPr>
        <w:t xml:space="preserve">time, </w:t>
      </w:r>
      <w:proofErr w:type="spellStart"/>
      <w:r w:rsidRPr="00894A88">
        <w:rPr>
          <w:rFonts w:ascii="Courier New" w:hAnsi="Courier New" w:cs="Courier New"/>
        </w:rPr>
        <w:t>eventParameters</w:t>
      </w:r>
      <w:proofErr w:type="spellEnd"/>
      <w:r w:rsidRPr="00894A88">
        <w:rPr>
          <w:rFonts w:ascii="Courier New" w:hAnsi="Courier New" w:cs="Courier New"/>
        </w:rPr>
        <w:t>)</w:t>
      </w:r>
      <w:r>
        <w:t xml:space="preserve"> which takes a </w:t>
      </w:r>
      <w:r w:rsidR="00CB71FA" w:rsidRPr="00CB71FA">
        <w:rPr>
          <w:rFonts w:ascii="Courier New" w:hAnsi="Courier New" w:cs="Courier New"/>
        </w:rPr>
        <w:t>float</w:t>
      </w:r>
      <w:r w:rsidR="00CB71FA">
        <w:t xml:space="preserve"> </w:t>
      </w:r>
      <w:r>
        <w:t xml:space="preserve">parameter  </w:t>
      </w:r>
      <w:r w:rsidRPr="00CB71FA">
        <w:rPr>
          <w:rFonts w:ascii="Courier New" w:hAnsi="Courier New" w:cs="Courier New"/>
        </w:rPr>
        <w:t>time</w:t>
      </w:r>
      <w:r>
        <w:t xml:space="preserve"> representing the athlete's time in seconds, and a tuple containing the event's parameters </w:t>
      </w:r>
      <w:r w:rsidRPr="00CB71FA">
        <w:rPr>
          <w:i/>
          <w:iCs/>
        </w:rPr>
        <w:t>(a, b, c)</w:t>
      </w:r>
      <w:r>
        <w:t xml:space="preserve"> in that order. The method returns an </w:t>
      </w:r>
      <w:r w:rsidRPr="00CB71FA">
        <w:rPr>
          <w:rFonts w:ascii="Courier New" w:hAnsi="Courier New" w:cs="Courier New"/>
        </w:rPr>
        <w:t>int</w:t>
      </w:r>
      <w:r>
        <w:t xml:space="preserve"> representing the points scored for that event using Equation</w:t>
      </w:r>
      <w:r w:rsidR="00CB71FA">
        <w:t xml:space="preserve"> provided earlier</w:t>
      </w:r>
      <w:r>
        <w:t xml:space="preserve">. </w:t>
      </w:r>
      <w:r w:rsidR="00CB71FA">
        <w:br/>
      </w:r>
      <w:r>
        <w:t xml:space="preserve">The method raises a </w:t>
      </w:r>
      <w:proofErr w:type="spellStart"/>
      <w:r w:rsidRPr="00CB71FA">
        <w:rPr>
          <w:rFonts w:ascii="Courier New" w:hAnsi="Courier New" w:cs="Courier New"/>
        </w:rPr>
        <w:t>ValueError</w:t>
      </w:r>
      <w:proofErr w:type="spellEnd"/>
      <w:r>
        <w:t xml:space="preserve"> if </w:t>
      </w:r>
      <w:proofErr w:type="spellStart"/>
      <w:r w:rsidRPr="00CB71FA">
        <w:rPr>
          <w:rFonts w:ascii="Courier New" w:hAnsi="Courier New" w:cs="Courier New"/>
        </w:rPr>
        <w:t>eventParameters</w:t>
      </w:r>
      <w:proofErr w:type="spellEnd"/>
      <w:r>
        <w:t xml:space="preserve"> does not have exactly 3 values</w:t>
      </w:r>
      <w:r w:rsidR="00CB71FA">
        <w:t>.</w:t>
      </w:r>
    </w:p>
    <w:p w14:paraId="434CAE3F" w14:textId="77777777" w:rsidR="00894A88" w:rsidRDefault="00894A88" w:rsidP="00894A88">
      <w:r>
        <w:t>For example:</w:t>
      </w:r>
    </w:p>
    <w:p w14:paraId="0697B4DE" w14:textId="08EA3B4F" w:rsidR="00894A88" w:rsidRDefault="00894A88" w:rsidP="00CB71FA">
      <w:pPr>
        <w:pStyle w:val="ListParagraph"/>
        <w:numPr>
          <w:ilvl w:val="0"/>
          <w:numId w:val="14"/>
        </w:numPr>
      </w:pPr>
      <w:r>
        <w:t>200 metres time of 22.83 seconds corresponds to 1,096 points</w:t>
      </w:r>
    </w:p>
    <w:p w14:paraId="05025C21" w14:textId="1CF1F37C" w:rsidR="00894A88" w:rsidRDefault="00894A88" w:rsidP="00CB71FA">
      <w:pPr>
        <w:pStyle w:val="ListParagraph"/>
        <w:numPr>
          <w:ilvl w:val="0"/>
          <w:numId w:val="14"/>
        </w:numPr>
      </w:pPr>
      <w:r>
        <w:t>110 metres hurdles time of 12.54 seconds corresponds to 1,195 points</w:t>
      </w:r>
    </w:p>
    <w:p w14:paraId="4695094C" w14:textId="09168EDA" w:rsidR="00894A88" w:rsidRDefault="00894A88" w:rsidP="00CB71FA">
      <w:pPr>
        <w:pStyle w:val="ListParagraph"/>
        <w:numPr>
          <w:ilvl w:val="0"/>
          <w:numId w:val="14"/>
        </w:numPr>
      </w:pPr>
      <w:r>
        <w:t>800 metres time of 128.65 seconds (i.e. 02:08.65) corresponds to 984 points</w:t>
      </w:r>
    </w:p>
    <w:p w14:paraId="285C65F1" w14:textId="22E26DB6" w:rsidR="00280F27" w:rsidRDefault="00280F27" w:rsidP="00280F27">
      <w:pPr>
        <w:pStyle w:val="Heading2"/>
      </w:pPr>
      <w:r>
        <w:t xml:space="preserve">Exercise </w:t>
      </w:r>
      <w:r w:rsidR="00CB71FA">
        <w:t>3</w:t>
      </w:r>
      <w:r w:rsidRPr="00FD0AC3">
        <w:t>:</w:t>
      </w:r>
    </w:p>
    <w:p w14:paraId="7BBF8E16" w14:textId="5D2BE239" w:rsidR="00280F27" w:rsidRDefault="00280F27" w:rsidP="00280F27">
      <w:pPr>
        <w:rPr>
          <w:shd w:val="clear" w:color="auto" w:fill="FFFFFF"/>
        </w:rPr>
      </w:pPr>
      <w:r>
        <w:rPr>
          <w:shd w:val="clear" w:color="auto" w:fill="FFFFFF"/>
        </w:rPr>
        <w:t xml:space="preserve">Write a function </w:t>
      </w:r>
      <w:proofErr w:type="gramStart"/>
      <w:r>
        <w:rPr>
          <w:rFonts w:ascii="Courier New" w:hAnsi="Courier New" w:cs="Courier New"/>
          <w:shd w:val="clear" w:color="auto" w:fill="FFFFFF"/>
        </w:rPr>
        <w:t>rasterise</w:t>
      </w:r>
      <w:r w:rsidRPr="00BA64DE">
        <w:rPr>
          <w:rFonts w:ascii="Courier New" w:hAnsi="Courier New" w:cs="Courier New"/>
          <w:shd w:val="clear" w:color="auto" w:fill="FFFFFF"/>
        </w:rPr>
        <w:t>(</w:t>
      </w:r>
      <w:proofErr w:type="gramEnd"/>
      <w:r w:rsidRPr="00BA64DE">
        <w:rPr>
          <w:rFonts w:ascii="Courier New" w:hAnsi="Courier New" w:cs="Courier New"/>
          <w:shd w:val="clear" w:color="auto" w:fill="FFFFFF"/>
        </w:rPr>
        <w:t>list_</w:t>
      </w:r>
      <w:r>
        <w:rPr>
          <w:rFonts w:ascii="Courier New" w:hAnsi="Courier New" w:cs="Courier New"/>
          <w:shd w:val="clear" w:color="auto" w:fill="FFFFFF"/>
        </w:rPr>
        <w:t>1</w:t>
      </w:r>
      <w:r w:rsidRPr="00BA64DE">
        <w:rPr>
          <w:rFonts w:ascii="Courier New" w:hAnsi="Courier New" w:cs="Courier New"/>
          <w:shd w:val="clear" w:color="auto" w:fill="FFFFFF"/>
        </w:rPr>
        <w:t>D</w:t>
      </w:r>
      <w:r>
        <w:rPr>
          <w:rFonts w:ascii="Courier New" w:hAnsi="Courier New" w:cs="Courier New"/>
          <w:shd w:val="clear" w:color="auto" w:fill="FFFFFF"/>
        </w:rPr>
        <w:t>, width</w:t>
      </w:r>
      <w:r w:rsidRPr="00BA64DE">
        <w:rPr>
          <w:rFonts w:ascii="Courier New" w:hAnsi="Courier New" w:cs="Courier New"/>
          <w:shd w:val="clear" w:color="auto" w:fill="FFFFFF"/>
        </w:rPr>
        <w:t>)</w:t>
      </w:r>
      <w:r>
        <w:rPr>
          <w:shd w:val="clear" w:color="auto" w:fill="FFFFFF"/>
        </w:rPr>
        <w:t xml:space="preserve"> that transforms a 1D list passed as parameter into a 2D list, where each sub-list have </w:t>
      </w:r>
      <w:r w:rsidRPr="002668D5">
        <w:rPr>
          <w:rFonts w:ascii="Courier New" w:hAnsi="Courier New" w:cs="Courier New"/>
          <w:shd w:val="clear" w:color="auto" w:fill="FFFFFF"/>
        </w:rPr>
        <w:t>width</w:t>
      </w:r>
      <w:r>
        <w:rPr>
          <w:shd w:val="clear" w:color="auto" w:fill="FFFFFF"/>
        </w:rPr>
        <w:t xml:space="preserve"> elements. If the length of the 1D list is not a multiple of </w:t>
      </w:r>
      <w:r w:rsidRPr="002233D8">
        <w:rPr>
          <w:rFonts w:ascii="Courier New" w:hAnsi="Courier New" w:cs="Courier New"/>
          <w:shd w:val="clear" w:color="auto" w:fill="FFFFFF"/>
        </w:rPr>
        <w:t>width</w:t>
      </w:r>
      <w:r>
        <w:rPr>
          <w:shd w:val="clear" w:color="auto" w:fill="FFFFFF"/>
        </w:rPr>
        <w:t xml:space="preserve">, the function must raise a </w:t>
      </w:r>
      <w:proofErr w:type="spellStart"/>
      <w:r w:rsidR="003834EA">
        <w:rPr>
          <w:rFonts w:ascii="Courier New" w:hAnsi="Courier New" w:cs="Courier New"/>
          <w:shd w:val="clear" w:color="auto" w:fill="FFFFFF"/>
        </w:rPr>
        <w:t>Buffer</w:t>
      </w:r>
      <w:r w:rsidRPr="00400E9B">
        <w:rPr>
          <w:rFonts w:ascii="Courier New" w:hAnsi="Courier New" w:cs="Courier New"/>
          <w:shd w:val="clear" w:color="auto" w:fill="FFFFFF"/>
        </w:rPr>
        <w:t>Error</w:t>
      </w:r>
      <w:proofErr w:type="spellEnd"/>
      <w:r>
        <w:rPr>
          <w:shd w:val="clear" w:color="auto" w:fill="FFFFFF"/>
        </w:rPr>
        <w:t xml:space="preserve"> with an appropriate error message. If </w:t>
      </w:r>
      <w:r w:rsidRPr="002233D8">
        <w:rPr>
          <w:rFonts w:ascii="Courier New" w:hAnsi="Courier New" w:cs="Courier New"/>
          <w:shd w:val="clear" w:color="auto" w:fill="FFFFFF"/>
        </w:rPr>
        <w:t>width</w:t>
      </w:r>
      <w:r>
        <w:rPr>
          <w:shd w:val="clear" w:color="auto" w:fill="FFFFFF"/>
        </w:rPr>
        <w:t xml:space="preserve"> is less than 1, the function must raise a </w:t>
      </w:r>
      <w:proofErr w:type="spellStart"/>
      <w:r w:rsidRPr="00400E9B">
        <w:rPr>
          <w:rFonts w:ascii="Courier New" w:hAnsi="Courier New" w:cs="Courier New"/>
          <w:shd w:val="clear" w:color="auto" w:fill="FFFFFF"/>
        </w:rPr>
        <w:t>ValueError</w:t>
      </w:r>
      <w:proofErr w:type="spellEnd"/>
      <w:r>
        <w:rPr>
          <w:shd w:val="clear" w:color="auto" w:fill="FFFFFF"/>
        </w:rPr>
        <w:t xml:space="preserve"> with an appropriate error message.</w:t>
      </w:r>
    </w:p>
    <w:p w14:paraId="7EBAE364" w14:textId="77777777" w:rsidR="00280F27" w:rsidRDefault="00280F27" w:rsidP="00280F27">
      <w:pPr>
        <w:rPr>
          <w:shd w:val="clear" w:color="auto" w:fill="FFFFFF"/>
        </w:rPr>
      </w:pPr>
      <w:r>
        <w:rPr>
          <w:shd w:val="clear" w:color="auto" w:fill="FFFFFF"/>
        </w:rPr>
        <w:t>For example:</w:t>
      </w:r>
    </w:p>
    <w:p w14:paraId="62B267D7" w14:textId="77777777" w:rsidR="00280F27" w:rsidRDefault="00280F27" w:rsidP="00280F27">
      <w:pPr>
        <w:pStyle w:val="CodeFormat"/>
      </w:pPr>
      <w:r>
        <w:t xml:space="preserve">&gt;&gt;&gt; </w:t>
      </w:r>
      <w:proofErr w:type="gramStart"/>
      <w:r>
        <w:t>rasterise(</w:t>
      </w:r>
      <w:proofErr w:type="gramEnd"/>
      <w:r>
        <w:t>[1,2,3,4,5,6,7,8],4)</w:t>
      </w:r>
    </w:p>
    <w:p w14:paraId="71468E53" w14:textId="77777777" w:rsidR="00280F27" w:rsidRDefault="00280F27" w:rsidP="00280F27">
      <w:pPr>
        <w:pStyle w:val="CodeFormat"/>
      </w:pPr>
      <w:r>
        <w:t>[[1,2,3,4</w:t>
      </w:r>
      <w:proofErr w:type="gramStart"/>
      <w:r>
        <w:t>],[</w:t>
      </w:r>
      <w:proofErr w:type="gramEnd"/>
      <w:r>
        <w:t>5,6,7,8]]</w:t>
      </w:r>
    </w:p>
    <w:p w14:paraId="3ACF0395" w14:textId="77777777" w:rsidR="00280F27" w:rsidRDefault="00280F27" w:rsidP="00280F27">
      <w:pPr>
        <w:pStyle w:val="CodeFormat"/>
      </w:pPr>
      <w:r>
        <w:t xml:space="preserve">&gt;&gt;&gt; </w:t>
      </w:r>
      <w:proofErr w:type="gramStart"/>
      <w:r>
        <w:t>rasterise(</w:t>
      </w:r>
      <w:proofErr w:type="gramEnd"/>
      <w:r>
        <w:t>[1,2,3,4,5,6,7,8],2)</w:t>
      </w:r>
    </w:p>
    <w:p w14:paraId="32C947AB" w14:textId="77777777" w:rsidR="00280F27" w:rsidRDefault="00280F27" w:rsidP="00280F27">
      <w:pPr>
        <w:pStyle w:val="CodeFormat"/>
      </w:pPr>
      <w:r>
        <w:t>[[1,2</w:t>
      </w:r>
      <w:proofErr w:type="gramStart"/>
      <w:r>
        <w:t>],[</w:t>
      </w:r>
      <w:proofErr w:type="gramEnd"/>
      <w:r>
        <w:t>3,4],[5,6],[7,8]]</w:t>
      </w:r>
    </w:p>
    <w:p w14:paraId="258EC120" w14:textId="304AAB28" w:rsidR="00280F27" w:rsidRDefault="00280F27" w:rsidP="00280F27">
      <w:pPr>
        <w:pStyle w:val="CodeFormat"/>
      </w:pPr>
      <w:r>
        <w:t>&gt;&gt;&gt;</w:t>
      </w:r>
      <w:r w:rsidRPr="002668D5">
        <w:t xml:space="preserve"> </w:t>
      </w:r>
      <w:proofErr w:type="gramStart"/>
      <w:r>
        <w:t>rasterise(</w:t>
      </w:r>
      <w:proofErr w:type="gramEnd"/>
      <w:r>
        <w:t>[1,2,3,4,5,6,7,8],3)</w:t>
      </w:r>
    </w:p>
    <w:p w14:paraId="2F8EFEB5" w14:textId="7826440C" w:rsidR="00EB0D8E" w:rsidRPr="00EB0D8E" w:rsidRDefault="003834EA" w:rsidP="00862942">
      <w:pPr>
        <w:pStyle w:val="CodeFormat"/>
      </w:pPr>
      <w:proofErr w:type="spellStart"/>
      <w:r>
        <w:t>Buffer</w:t>
      </w:r>
      <w:r w:rsidR="00862942" w:rsidRPr="00862942">
        <w:t>Error</w:t>
      </w:r>
      <w:proofErr w:type="spellEnd"/>
      <w:r w:rsidR="00862942" w:rsidRPr="00862942">
        <w:t xml:space="preserve">: invalid </w:t>
      </w:r>
      <w:r w:rsidR="00862942">
        <w:t>width!</w:t>
      </w:r>
    </w:p>
    <w:sectPr w:rsidR="00EB0D8E" w:rsidRPr="00EB0D8E" w:rsidSect="00D91622">
      <w:headerReference w:type="default" r:id="rId10"/>
      <w:footerReference w:type="default" r:id="rId11"/>
      <w:head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2BDFD4" w14:textId="77777777" w:rsidR="003B15BF" w:rsidRDefault="003B15BF" w:rsidP="00480DA0">
      <w:r>
        <w:separator/>
      </w:r>
    </w:p>
    <w:p w14:paraId="4C3688DE" w14:textId="77777777" w:rsidR="003B15BF" w:rsidRDefault="003B15BF" w:rsidP="00480DA0"/>
  </w:endnote>
  <w:endnote w:type="continuationSeparator" w:id="0">
    <w:p w14:paraId="62E0EE5A" w14:textId="77777777" w:rsidR="003B15BF" w:rsidRDefault="003B15BF" w:rsidP="00480DA0">
      <w:r>
        <w:continuationSeparator/>
      </w:r>
    </w:p>
    <w:p w14:paraId="6A24CC4F" w14:textId="77777777" w:rsidR="003B15BF" w:rsidRDefault="003B15BF" w:rsidP="00480D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95FC6" w14:textId="77777777" w:rsidR="004156C4" w:rsidRDefault="004156C4" w:rsidP="00480DA0">
    <w:pPr>
      <w:pStyle w:val="Footer"/>
    </w:pPr>
    <w:r>
      <w:tab/>
    </w:r>
    <w:r>
      <w:rPr>
        <w:color w:val="808080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0C71D6" w:rsidRPr="000C71D6">
      <w:rPr>
        <w:b/>
        <w:bCs/>
        <w:noProof/>
      </w:rPr>
      <w:t>2</w:t>
    </w:r>
    <w:r>
      <w:rPr>
        <w:b/>
        <w:bCs/>
        <w:noProof/>
      </w:rPr>
      <w:fldChar w:fldCharType="end"/>
    </w:r>
  </w:p>
  <w:p w14:paraId="71D084D8" w14:textId="77777777" w:rsidR="00F2423F" w:rsidRDefault="00F2423F" w:rsidP="00480D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CC1E47" w14:textId="77777777" w:rsidR="003B15BF" w:rsidRDefault="003B15BF" w:rsidP="00480DA0">
      <w:r>
        <w:separator/>
      </w:r>
    </w:p>
    <w:p w14:paraId="03B27E4F" w14:textId="77777777" w:rsidR="003B15BF" w:rsidRDefault="003B15BF" w:rsidP="00480DA0"/>
  </w:footnote>
  <w:footnote w:type="continuationSeparator" w:id="0">
    <w:p w14:paraId="4A3F8204" w14:textId="77777777" w:rsidR="003B15BF" w:rsidRDefault="003B15BF" w:rsidP="00480DA0">
      <w:r>
        <w:continuationSeparator/>
      </w:r>
    </w:p>
    <w:p w14:paraId="016BAFFE" w14:textId="77777777" w:rsidR="003B15BF" w:rsidRDefault="003B15BF" w:rsidP="00480D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6FAB1" w14:textId="1199FF1D" w:rsidR="00B52B8F" w:rsidRPr="00490E3A" w:rsidRDefault="00D43439" w:rsidP="00480DA0">
    <w:pPr>
      <w:pStyle w:val="Practicalheaders"/>
    </w:pPr>
    <w:r>
      <w:rPr>
        <w:noProof/>
      </w:rPr>
      <w:drawing>
        <wp:anchor distT="0" distB="0" distL="114300" distR="114300" simplePos="0" relativeHeight="251665408" behindDoc="1" locked="0" layoutInCell="1" allowOverlap="1" wp14:anchorId="196E22D0" wp14:editId="3F4BF423">
          <wp:simplePos x="0" y="0"/>
          <wp:positionH relativeFrom="column">
            <wp:posOffset>5309870</wp:posOffset>
          </wp:positionH>
          <wp:positionV relativeFrom="paragraph">
            <wp:posOffset>-81280</wp:posOffset>
          </wp:positionV>
          <wp:extent cx="930910" cy="428625"/>
          <wp:effectExtent l="0" t="0" r="0" b="0"/>
          <wp:wrapTight wrapText="bothSides">
            <wp:wrapPolygon edited="0">
              <wp:start x="884" y="0"/>
              <wp:lineTo x="442" y="5760"/>
              <wp:lineTo x="884" y="12480"/>
              <wp:lineTo x="2652" y="20160"/>
              <wp:lineTo x="11935" y="20160"/>
              <wp:lineTo x="20775" y="16320"/>
              <wp:lineTo x="20333" y="2880"/>
              <wp:lineTo x="7514" y="0"/>
              <wp:lineTo x="884" y="0"/>
            </wp:wrapPolygon>
          </wp:wrapTight>
          <wp:docPr id="749912635" name="Picture 4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9912635" name="Picture 4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91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90E3A" w:rsidRPr="00490E3A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238B5B2" wp14:editId="78D53C44">
              <wp:simplePos x="0" y="0"/>
              <wp:positionH relativeFrom="margin">
                <wp:align>center</wp:align>
              </wp:positionH>
              <wp:positionV relativeFrom="paragraph">
                <wp:posOffset>-135255</wp:posOffset>
              </wp:positionV>
              <wp:extent cx="6941820" cy="523875"/>
              <wp:effectExtent l="0" t="0" r="0" b="9525"/>
              <wp:wrapNone/>
              <wp:docPr id="3" name="Rectangle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1820" cy="523875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2BA98C" id="Rectangle 3" o:spid="_x0000_s1026" alt="&quot;&quot;" style="position:absolute;margin-left:0;margin-top:-10.65pt;width:546.6pt;height:41.2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" fillcolor="#e5dfec [663]" stroked="f" strokeweight="2pt">
              <w10:wrap anchorx="margin"/>
            </v:rect>
          </w:pict>
        </mc:Fallback>
      </mc:AlternateContent>
    </w:r>
  </w:p>
  <w:p w14:paraId="0989E4D3" w14:textId="77777777" w:rsidR="00F2423F" w:rsidRDefault="00F2423F" w:rsidP="00480DA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8C4141" w14:textId="3187E19A" w:rsidR="00D91622" w:rsidRDefault="00D43439" w:rsidP="00480DA0">
    <w:pPr>
      <w:pStyle w:val="Practicalheaders"/>
    </w:pPr>
    <w:r>
      <w:rPr>
        <w:noProof/>
      </w:rPr>
      <w:drawing>
        <wp:anchor distT="0" distB="0" distL="114300" distR="114300" simplePos="0" relativeHeight="251663360" behindDoc="1" locked="0" layoutInCell="1" allowOverlap="1" wp14:anchorId="7477710A" wp14:editId="2CEFF15E">
          <wp:simplePos x="0" y="0"/>
          <wp:positionH relativeFrom="column">
            <wp:posOffset>5334000</wp:posOffset>
          </wp:positionH>
          <wp:positionV relativeFrom="paragraph">
            <wp:posOffset>-78105</wp:posOffset>
          </wp:positionV>
          <wp:extent cx="930910" cy="428625"/>
          <wp:effectExtent l="0" t="0" r="0" b="0"/>
          <wp:wrapTight wrapText="bothSides">
            <wp:wrapPolygon edited="0">
              <wp:start x="884" y="0"/>
              <wp:lineTo x="442" y="5760"/>
              <wp:lineTo x="884" y="12480"/>
              <wp:lineTo x="2652" y="20160"/>
              <wp:lineTo x="11935" y="20160"/>
              <wp:lineTo x="20775" y="16320"/>
              <wp:lineTo x="20333" y="2880"/>
              <wp:lineTo x="7514" y="0"/>
              <wp:lineTo x="884" y="0"/>
            </wp:wrapPolygon>
          </wp:wrapTight>
          <wp:docPr id="180128889" name="Picture 4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128889" name="Picture 4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91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91622" w:rsidRPr="00490E3A"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C33C0CC" wp14:editId="71D18DAA">
              <wp:simplePos x="0" y="0"/>
              <wp:positionH relativeFrom="column">
                <wp:posOffset>-600075</wp:posOffset>
              </wp:positionH>
              <wp:positionV relativeFrom="paragraph">
                <wp:posOffset>-144780</wp:posOffset>
              </wp:positionV>
              <wp:extent cx="6941820" cy="1381125"/>
              <wp:effectExtent l="0" t="0" r="0" b="9525"/>
              <wp:wrapNone/>
              <wp:docPr id="4" name="Rectangle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1820" cy="1381125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224242" id="Rectangle 4" o:spid="_x0000_s1026" alt="&quot;&quot;" style="position:absolute;margin-left:-47.25pt;margin-top:-11.4pt;width:546.6pt;height:108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" fillcolor="#e5dfec [663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F475D"/>
    <w:multiLevelType w:val="hybridMultilevel"/>
    <w:tmpl w:val="074AEA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232D7"/>
    <w:multiLevelType w:val="hybridMultilevel"/>
    <w:tmpl w:val="7F600224"/>
    <w:lvl w:ilvl="0" w:tplc="F300D258">
      <w:start w:val="1"/>
      <w:numFmt w:val="lowerRoman"/>
      <w:pStyle w:val="ListParagraph"/>
      <w:lvlText w:val="%1."/>
      <w:lvlJc w:val="right"/>
      <w:pPr>
        <w:ind w:left="720" w:hanging="360"/>
      </w:pPr>
    </w:lvl>
    <w:lvl w:ilvl="1" w:tplc="0388CEC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26537"/>
    <w:multiLevelType w:val="hybridMultilevel"/>
    <w:tmpl w:val="9996AEFA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F826575"/>
    <w:multiLevelType w:val="hybridMultilevel"/>
    <w:tmpl w:val="7D86E7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B4A1D"/>
    <w:multiLevelType w:val="hybridMultilevel"/>
    <w:tmpl w:val="D9E6D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070A1A"/>
    <w:multiLevelType w:val="hybridMultilevel"/>
    <w:tmpl w:val="4D181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673162"/>
    <w:multiLevelType w:val="hybridMultilevel"/>
    <w:tmpl w:val="4CE8D8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A0009E"/>
    <w:multiLevelType w:val="hybridMultilevel"/>
    <w:tmpl w:val="7742A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F4D0C"/>
    <w:multiLevelType w:val="hybridMultilevel"/>
    <w:tmpl w:val="F140C16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7055BF"/>
    <w:multiLevelType w:val="hybridMultilevel"/>
    <w:tmpl w:val="9BCEAD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F93805"/>
    <w:multiLevelType w:val="hybridMultilevel"/>
    <w:tmpl w:val="47A286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FF3C33"/>
    <w:multiLevelType w:val="hybridMultilevel"/>
    <w:tmpl w:val="7FAC8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310CC6"/>
    <w:multiLevelType w:val="hybridMultilevel"/>
    <w:tmpl w:val="CE423D5A"/>
    <w:lvl w:ilvl="0" w:tplc="71AEA57A">
      <w:start w:val="1"/>
      <w:numFmt w:val="lowerLetter"/>
      <w:pStyle w:val="numberedlist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32648A7"/>
    <w:multiLevelType w:val="hybridMultilevel"/>
    <w:tmpl w:val="074AEA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1053551">
    <w:abstractNumId w:val="1"/>
  </w:num>
  <w:num w:numId="2" w16cid:durableId="653292823">
    <w:abstractNumId w:val="12"/>
  </w:num>
  <w:num w:numId="3" w16cid:durableId="432744090">
    <w:abstractNumId w:val="0"/>
  </w:num>
  <w:num w:numId="4" w16cid:durableId="623080021">
    <w:abstractNumId w:val="13"/>
  </w:num>
  <w:num w:numId="5" w16cid:durableId="928198255">
    <w:abstractNumId w:val="11"/>
  </w:num>
  <w:num w:numId="6" w16cid:durableId="1187788199">
    <w:abstractNumId w:val="9"/>
  </w:num>
  <w:num w:numId="7" w16cid:durableId="743375384">
    <w:abstractNumId w:val="3"/>
  </w:num>
  <w:num w:numId="8" w16cid:durableId="1810438514">
    <w:abstractNumId w:val="4"/>
  </w:num>
  <w:num w:numId="9" w16cid:durableId="313217537">
    <w:abstractNumId w:val="2"/>
  </w:num>
  <w:num w:numId="10" w16cid:durableId="1890452162">
    <w:abstractNumId w:val="7"/>
  </w:num>
  <w:num w:numId="11" w16cid:durableId="1848136023">
    <w:abstractNumId w:val="8"/>
  </w:num>
  <w:num w:numId="12" w16cid:durableId="901214423">
    <w:abstractNumId w:val="6"/>
  </w:num>
  <w:num w:numId="13" w16cid:durableId="2007786677">
    <w:abstractNumId w:val="10"/>
  </w:num>
  <w:num w:numId="14" w16cid:durableId="1599560260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72F"/>
    <w:rsid w:val="00003022"/>
    <w:rsid w:val="00003F32"/>
    <w:rsid w:val="00004A35"/>
    <w:rsid w:val="00010734"/>
    <w:rsid w:val="00011BA1"/>
    <w:rsid w:val="00027EE6"/>
    <w:rsid w:val="0004472D"/>
    <w:rsid w:val="000502FB"/>
    <w:rsid w:val="000521A4"/>
    <w:rsid w:val="00074684"/>
    <w:rsid w:val="0008250C"/>
    <w:rsid w:val="000865B6"/>
    <w:rsid w:val="00095E6E"/>
    <w:rsid w:val="000B4EB6"/>
    <w:rsid w:val="000C05C0"/>
    <w:rsid w:val="000C300E"/>
    <w:rsid w:val="000C35A5"/>
    <w:rsid w:val="000C71D6"/>
    <w:rsid w:val="000E57C1"/>
    <w:rsid w:val="000E6FC3"/>
    <w:rsid w:val="00125FBF"/>
    <w:rsid w:val="00130B03"/>
    <w:rsid w:val="00134E6D"/>
    <w:rsid w:val="00144C37"/>
    <w:rsid w:val="001532B0"/>
    <w:rsid w:val="00157046"/>
    <w:rsid w:val="001605DF"/>
    <w:rsid w:val="0016543D"/>
    <w:rsid w:val="001706C3"/>
    <w:rsid w:val="00171333"/>
    <w:rsid w:val="001860F1"/>
    <w:rsid w:val="001A1E98"/>
    <w:rsid w:val="001C3960"/>
    <w:rsid w:val="001D56AC"/>
    <w:rsid w:val="001E1691"/>
    <w:rsid w:val="001E28F5"/>
    <w:rsid w:val="001F0D13"/>
    <w:rsid w:val="001F3CDC"/>
    <w:rsid w:val="001F4F64"/>
    <w:rsid w:val="001F5128"/>
    <w:rsid w:val="002050A3"/>
    <w:rsid w:val="00226FB8"/>
    <w:rsid w:val="00244525"/>
    <w:rsid w:val="00250E31"/>
    <w:rsid w:val="00254DDB"/>
    <w:rsid w:val="00254FDE"/>
    <w:rsid w:val="00255140"/>
    <w:rsid w:val="00257447"/>
    <w:rsid w:val="002603D9"/>
    <w:rsid w:val="00263F5D"/>
    <w:rsid w:val="00271366"/>
    <w:rsid w:val="002749C8"/>
    <w:rsid w:val="0028004C"/>
    <w:rsid w:val="00280F27"/>
    <w:rsid w:val="00286B10"/>
    <w:rsid w:val="00290C21"/>
    <w:rsid w:val="00293E2F"/>
    <w:rsid w:val="00294E79"/>
    <w:rsid w:val="002C7A90"/>
    <w:rsid w:val="002E156B"/>
    <w:rsid w:val="002F37FB"/>
    <w:rsid w:val="002F6058"/>
    <w:rsid w:val="00300D6F"/>
    <w:rsid w:val="003039CC"/>
    <w:rsid w:val="00320F5D"/>
    <w:rsid w:val="0033722A"/>
    <w:rsid w:val="00352654"/>
    <w:rsid w:val="0036143E"/>
    <w:rsid w:val="00381662"/>
    <w:rsid w:val="003834EA"/>
    <w:rsid w:val="00396991"/>
    <w:rsid w:val="003B15BF"/>
    <w:rsid w:val="003C1396"/>
    <w:rsid w:val="003C1600"/>
    <w:rsid w:val="003C7CF0"/>
    <w:rsid w:val="003D39F4"/>
    <w:rsid w:val="003D6D69"/>
    <w:rsid w:val="003E7062"/>
    <w:rsid w:val="003E74D0"/>
    <w:rsid w:val="003F2AA5"/>
    <w:rsid w:val="00403C6C"/>
    <w:rsid w:val="004156C4"/>
    <w:rsid w:val="004312D6"/>
    <w:rsid w:val="004349D6"/>
    <w:rsid w:val="004551EC"/>
    <w:rsid w:val="0045656A"/>
    <w:rsid w:val="0046003F"/>
    <w:rsid w:val="00480DA0"/>
    <w:rsid w:val="00490E3A"/>
    <w:rsid w:val="004960BD"/>
    <w:rsid w:val="004A3904"/>
    <w:rsid w:val="004C25A5"/>
    <w:rsid w:val="004C422F"/>
    <w:rsid w:val="004D2A70"/>
    <w:rsid w:val="004D7323"/>
    <w:rsid w:val="004E6619"/>
    <w:rsid w:val="0050248D"/>
    <w:rsid w:val="00511E72"/>
    <w:rsid w:val="00527807"/>
    <w:rsid w:val="005305C0"/>
    <w:rsid w:val="00564245"/>
    <w:rsid w:val="00567FC2"/>
    <w:rsid w:val="00582ED9"/>
    <w:rsid w:val="005A4D97"/>
    <w:rsid w:val="005A767B"/>
    <w:rsid w:val="005C1C84"/>
    <w:rsid w:val="005C6027"/>
    <w:rsid w:val="005D4994"/>
    <w:rsid w:val="005D59D4"/>
    <w:rsid w:val="005D6E35"/>
    <w:rsid w:val="005D7314"/>
    <w:rsid w:val="005F0083"/>
    <w:rsid w:val="00601822"/>
    <w:rsid w:val="00621F0F"/>
    <w:rsid w:val="00627D0F"/>
    <w:rsid w:val="00630370"/>
    <w:rsid w:val="00636E82"/>
    <w:rsid w:val="006518E7"/>
    <w:rsid w:val="006578B3"/>
    <w:rsid w:val="00664493"/>
    <w:rsid w:val="0067353B"/>
    <w:rsid w:val="0068032D"/>
    <w:rsid w:val="0068172F"/>
    <w:rsid w:val="0068251C"/>
    <w:rsid w:val="006A38A2"/>
    <w:rsid w:val="006A6900"/>
    <w:rsid w:val="006B0B67"/>
    <w:rsid w:val="006B0E97"/>
    <w:rsid w:val="006C2D38"/>
    <w:rsid w:val="006C3B8F"/>
    <w:rsid w:val="006C66BD"/>
    <w:rsid w:val="006D6865"/>
    <w:rsid w:val="006F0606"/>
    <w:rsid w:val="006F75B5"/>
    <w:rsid w:val="0070187E"/>
    <w:rsid w:val="00707800"/>
    <w:rsid w:val="00713817"/>
    <w:rsid w:val="00716317"/>
    <w:rsid w:val="00733C20"/>
    <w:rsid w:val="00752930"/>
    <w:rsid w:val="00754009"/>
    <w:rsid w:val="00754C25"/>
    <w:rsid w:val="0075755D"/>
    <w:rsid w:val="007620F3"/>
    <w:rsid w:val="0076297B"/>
    <w:rsid w:val="00766BF5"/>
    <w:rsid w:val="00772A10"/>
    <w:rsid w:val="00784F8B"/>
    <w:rsid w:val="007A064A"/>
    <w:rsid w:val="007A5A0D"/>
    <w:rsid w:val="007A7AD2"/>
    <w:rsid w:val="007C3C65"/>
    <w:rsid w:val="007D2481"/>
    <w:rsid w:val="007F3F02"/>
    <w:rsid w:val="00800E74"/>
    <w:rsid w:val="008234F6"/>
    <w:rsid w:val="00834070"/>
    <w:rsid w:val="00835F59"/>
    <w:rsid w:val="00843666"/>
    <w:rsid w:val="00843A9B"/>
    <w:rsid w:val="00850AEF"/>
    <w:rsid w:val="00862942"/>
    <w:rsid w:val="0086327C"/>
    <w:rsid w:val="008655B7"/>
    <w:rsid w:val="00881A89"/>
    <w:rsid w:val="00894A88"/>
    <w:rsid w:val="00894AAE"/>
    <w:rsid w:val="008B0540"/>
    <w:rsid w:val="008C03DF"/>
    <w:rsid w:val="008C3633"/>
    <w:rsid w:val="008C42C5"/>
    <w:rsid w:val="008E208C"/>
    <w:rsid w:val="008E51E1"/>
    <w:rsid w:val="008E787B"/>
    <w:rsid w:val="00914821"/>
    <w:rsid w:val="00920319"/>
    <w:rsid w:val="00924A96"/>
    <w:rsid w:val="00943C45"/>
    <w:rsid w:val="00955AF6"/>
    <w:rsid w:val="0098624B"/>
    <w:rsid w:val="009A4093"/>
    <w:rsid w:val="009C0A3C"/>
    <w:rsid w:val="009C6D89"/>
    <w:rsid w:val="009E5088"/>
    <w:rsid w:val="009F3065"/>
    <w:rsid w:val="00A12808"/>
    <w:rsid w:val="00A16969"/>
    <w:rsid w:val="00A16CB5"/>
    <w:rsid w:val="00A177C5"/>
    <w:rsid w:val="00A21EA9"/>
    <w:rsid w:val="00A34731"/>
    <w:rsid w:val="00A34B8B"/>
    <w:rsid w:val="00A44F95"/>
    <w:rsid w:val="00A45BD8"/>
    <w:rsid w:val="00A4678D"/>
    <w:rsid w:val="00A505E2"/>
    <w:rsid w:val="00A5323F"/>
    <w:rsid w:val="00A6707B"/>
    <w:rsid w:val="00A81F5A"/>
    <w:rsid w:val="00A8684C"/>
    <w:rsid w:val="00A875E2"/>
    <w:rsid w:val="00A876EA"/>
    <w:rsid w:val="00A951FD"/>
    <w:rsid w:val="00AA0933"/>
    <w:rsid w:val="00AA0A54"/>
    <w:rsid w:val="00AA109A"/>
    <w:rsid w:val="00AB7DAE"/>
    <w:rsid w:val="00AC7E0D"/>
    <w:rsid w:val="00AD1660"/>
    <w:rsid w:val="00AD4DBD"/>
    <w:rsid w:val="00AD75E2"/>
    <w:rsid w:val="00AF403A"/>
    <w:rsid w:val="00B03B37"/>
    <w:rsid w:val="00B13AF8"/>
    <w:rsid w:val="00B15608"/>
    <w:rsid w:val="00B227BA"/>
    <w:rsid w:val="00B32D0C"/>
    <w:rsid w:val="00B511F1"/>
    <w:rsid w:val="00B520A9"/>
    <w:rsid w:val="00B52649"/>
    <w:rsid w:val="00B52B8F"/>
    <w:rsid w:val="00B53B50"/>
    <w:rsid w:val="00B62ADC"/>
    <w:rsid w:val="00B760EA"/>
    <w:rsid w:val="00B81E64"/>
    <w:rsid w:val="00B9594A"/>
    <w:rsid w:val="00BA76E2"/>
    <w:rsid w:val="00BB632C"/>
    <w:rsid w:val="00BC5CCF"/>
    <w:rsid w:val="00BD54A8"/>
    <w:rsid w:val="00BF1807"/>
    <w:rsid w:val="00BF204C"/>
    <w:rsid w:val="00C07D53"/>
    <w:rsid w:val="00C07F68"/>
    <w:rsid w:val="00C125C0"/>
    <w:rsid w:val="00C13DB4"/>
    <w:rsid w:val="00C161D5"/>
    <w:rsid w:val="00C209C5"/>
    <w:rsid w:val="00C32ED0"/>
    <w:rsid w:val="00C3545C"/>
    <w:rsid w:val="00C4430E"/>
    <w:rsid w:val="00C52697"/>
    <w:rsid w:val="00C573B8"/>
    <w:rsid w:val="00C5794F"/>
    <w:rsid w:val="00C654A9"/>
    <w:rsid w:val="00C75493"/>
    <w:rsid w:val="00C75F0C"/>
    <w:rsid w:val="00C76193"/>
    <w:rsid w:val="00C84221"/>
    <w:rsid w:val="00C87860"/>
    <w:rsid w:val="00C9780B"/>
    <w:rsid w:val="00CA752F"/>
    <w:rsid w:val="00CB71FA"/>
    <w:rsid w:val="00CB7AA9"/>
    <w:rsid w:val="00CC0F12"/>
    <w:rsid w:val="00CC6337"/>
    <w:rsid w:val="00CD0E73"/>
    <w:rsid w:val="00CD13EF"/>
    <w:rsid w:val="00CD34C5"/>
    <w:rsid w:val="00CF34A0"/>
    <w:rsid w:val="00CF60A9"/>
    <w:rsid w:val="00CF60B5"/>
    <w:rsid w:val="00D07E1F"/>
    <w:rsid w:val="00D26DFA"/>
    <w:rsid w:val="00D322F8"/>
    <w:rsid w:val="00D43439"/>
    <w:rsid w:val="00D4343D"/>
    <w:rsid w:val="00D5531A"/>
    <w:rsid w:val="00D5597E"/>
    <w:rsid w:val="00D56049"/>
    <w:rsid w:val="00D759A6"/>
    <w:rsid w:val="00D7703D"/>
    <w:rsid w:val="00D82403"/>
    <w:rsid w:val="00D86AE9"/>
    <w:rsid w:val="00D875AB"/>
    <w:rsid w:val="00D91622"/>
    <w:rsid w:val="00D93913"/>
    <w:rsid w:val="00D95A22"/>
    <w:rsid w:val="00D97644"/>
    <w:rsid w:val="00DB310A"/>
    <w:rsid w:val="00DC736D"/>
    <w:rsid w:val="00DE037B"/>
    <w:rsid w:val="00DE4EE0"/>
    <w:rsid w:val="00E04A3C"/>
    <w:rsid w:val="00E10C6F"/>
    <w:rsid w:val="00E178CF"/>
    <w:rsid w:val="00E17EB9"/>
    <w:rsid w:val="00E24703"/>
    <w:rsid w:val="00E31758"/>
    <w:rsid w:val="00E408C9"/>
    <w:rsid w:val="00E433D2"/>
    <w:rsid w:val="00E43D9B"/>
    <w:rsid w:val="00E46CEC"/>
    <w:rsid w:val="00E5591C"/>
    <w:rsid w:val="00E67E37"/>
    <w:rsid w:val="00E723E0"/>
    <w:rsid w:val="00E75E53"/>
    <w:rsid w:val="00E75EFB"/>
    <w:rsid w:val="00E7690D"/>
    <w:rsid w:val="00E80DD2"/>
    <w:rsid w:val="00EB0D8E"/>
    <w:rsid w:val="00EE3077"/>
    <w:rsid w:val="00EF135B"/>
    <w:rsid w:val="00EF13D0"/>
    <w:rsid w:val="00F006B0"/>
    <w:rsid w:val="00F14A15"/>
    <w:rsid w:val="00F23756"/>
    <w:rsid w:val="00F2423F"/>
    <w:rsid w:val="00F26ECE"/>
    <w:rsid w:val="00F34FDC"/>
    <w:rsid w:val="00F44669"/>
    <w:rsid w:val="00F541DC"/>
    <w:rsid w:val="00F61515"/>
    <w:rsid w:val="00F71692"/>
    <w:rsid w:val="00F84820"/>
    <w:rsid w:val="00F84DD8"/>
    <w:rsid w:val="00F94145"/>
    <w:rsid w:val="00FA6448"/>
    <w:rsid w:val="00FB370F"/>
    <w:rsid w:val="00FC6B34"/>
    <w:rsid w:val="00FD185E"/>
    <w:rsid w:val="00FE3372"/>
    <w:rsid w:val="00FF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9F507A"/>
  <w15:docId w15:val="{EA7DDB59-E8A8-4446-98F5-658609589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DA0"/>
    <w:pPr>
      <w:spacing w:line="240" w:lineRule="auto"/>
    </w:pPr>
    <w:rPr>
      <w:rFonts w:cs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7AA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CB7AA9"/>
    <w:pPr>
      <w:spacing w:after="120"/>
      <w:jc w:val="left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7A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243F60" w:themeColor="accent1" w:themeShade="7F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9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D43439"/>
    <w:pPr>
      <w:spacing w:after="240"/>
      <w:contextualSpacing/>
      <w:jc w:val="center"/>
    </w:pPr>
    <w:rPr>
      <w:rFonts w:asciiTheme="majorHAnsi" w:eastAsiaTheme="majorEastAsia" w:hAnsiTheme="majorHAnsi" w:cstheme="majorBidi"/>
      <w:b/>
      <w:caps/>
      <w:color w:val="404040" w:themeColor="text1" w:themeTint="BF"/>
      <w:kern w:val="28"/>
      <w:sz w:val="52"/>
      <w:szCs w:val="52"/>
      <w14:textOutline w14:w="12700" w14:cap="flat" w14:cmpd="sng" w14:algn="ctr">
        <w14:noFill/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D43439"/>
    <w:rPr>
      <w:rFonts w:asciiTheme="majorHAnsi" w:eastAsiaTheme="majorEastAsia" w:hAnsiTheme="majorHAnsi" w:cstheme="majorBidi"/>
      <w:b/>
      <w:caps/>
      <w:color w:val="404040" w:themeColor="text1" w:themeTint="BF"/>
      <w:kern w:val="28"/>
      <w:sz w:val="52"/>
      <w:szCs w:val="52"/>
      <w14:textOutline w14:w="12700" w14:cap="flat" w14:cmpd="sng" w14:algn="ctr">
        <w14:noFill/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D43439"/>
    <w:pPr>
      <w:spacing w:before="240" w:after="360"/>
      <w:jc w:val="center"/>
    </w:pPr>
    <w:rPr>
      <w:rFonts w:asciiTheme="majorHAnsi" w:eastAsiaTheme="majorEastAsia" w:hAnsiTheme="majorHAnsi" w:cstheme="majorBidi"/>
      <w:iCs/>
      <w:color w:val="000000" w:themeColor="text1"/>
      <w:spacing w:val="15"/>
      <w14:textFill>
        <w14:solidFill>
          <w14:schemeClr w14:val="tx1">
            <w14:lumMod w14:val="85000"/>
            <w14:lumOff w14:val="15000"/>
            <w14:lumMod w14:val="75000"/>
            <w14:lumOff w14:val="25000"/>
          </w14:scheme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sid w:val="00D43439"/>
    <w:rPr>
      <w:rFonts w:asciiTheme="majorHAnsi" w:eastAsiaTheme="majorEastAsia" w:hAnsiTheme="majorHAnsi" w:cstheme="majorBidi"/>
      <w:iCs/>
      <w:color w:val="000000" w:themeColor="text1"/>
      <w:spacing w:val="15"/>
      <w:sz w:val="24"/>
      <w:szCs w:val="24"/>
      <w14:textFill>
        <w14:solidFill>
          <w14:schemeClr w14:val="tx1">
            <w14:lumMod w14:val="85000"/>
            <w14:lumOff w14:val="15000"/>
            <w14:lumMod w14:val="75000"/>
            <w14:lumOff w14:val="25000"/>
          </w14:schemeClr>
        </w14:solidFill>
      </w14:textFill>
    </w:rPr>
  </w:style>
  <w:style w:type="paragraph" w:customStyle="1" w:styleId="Question">
    <w:name w:val="Question"/>
    <w:basedOn w:val="Normal"/>
    <w:link w:val="QuestionChar"/>
    <w:qFormat/>
    <w:rsid w:val="009C0A3C"/>
    <w:rPr>
      <w:b/>
      <w:color w:val="404040" w:themeColor="text1" w:themeTint="BF"/>
      <w:u w:val="single"/>
    </w:rPr>
  </w:style>
  <w:style w:type="paragraph" w:styleId="ListParagraph">
    <w:name w:val="List Paragraph"/>
    <w:basedOn w:val="Normal"/>
    <w:uiPriority w:val="34"/>
    <w:qFormat/>
    <w:rsid w:val="00784F8B"/>
    <w:pPr>
      <w:numPr>
        <w:numId w:val="1"/>
      </w:numPr>
      <w:spacing w:after="240"/>
    </w:pPr>
  </w:style>
  <w:style w:type="character" w:customStyle="1" w:styleId="QuestionChar">
    <w:name w:val="Question Char"/>
    <w:basedOn w:val="DefaultParagraphFont"/>
    <w:link w:val="Question"/>
    <w:rsid w:val="009C0A3C"/>
    <w:rPr>
      <w:rFonts w:ascii="Times New Roman" w:hAnsi="Times New Roman" w:cs="Times New Roman"/>
      <w:b/>
      <w:color w:val="404040" w:themeColor="text1" w:themeTint="BF"/>
      <w:sz w:val="24"/>
      <w:szCs w:val="24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75E53"/>
    <w:pPr>
      <w:jc w:val="center"/>
    </w:pPr>
    <w:rPr>
      <w:b/>
      <w:bCs/>
      <w:color w:val="000000" w:themeColor="text1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2603D9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391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913"/>
    <w:rPr>
      <w:rFonts w:ascii="Tahoma" w:hAnsi="Tahoma" w:cs="Tahoma"/>
      <w:sz w:val="16"/>
      <w:szCs w:val="16"/>
    </w:rPr>
  </w:style>
  <w:style w:type="paragraph" w:customStyle="1" w:styleId="Schema">
    <w:name w:val="Schema"/>
    <w:basedOn w:val="Normal"/>
    <w:link w:val="SchemaChar"/>
    <w:qFormat/>
    <w:rsid w:val="00C07D53"/>
    <w:rPr>
      <w:rFonts w:ascii="Arial" w:hAnsi="Arial" w:cs="Arial"/>
      <w:sz w:val="20"/>
      <w:szCs w:val="20"/>
    </w:rPr>
  </w:style>
  <w:style w:type="character" w:customStyle="1" w:styleId="SchemaChar">
    <w:name w:val="Schema Char"/>
    <w:basedOn w:val="DefaultParagraphFont"/>
    <w:link w:val="Schema"/>
    <w:rsid w:val="00C07D53"/>
    <w:rPr>
      <w:rFonts w:ascii="Arial" w:hAnsi="Arial" w:cs="Arial"/>
      <w:sz w:val="20"/>
      <w:szCs w:val="20"/>
    </w:rPr>
  </w:style>
  <w:style w:type="table" w:styleId="TableGrid">
    <w:name w:val="Table Grid"/>
    <w:basedOn w:val="TableNormal"/>
    <w:uiPriority w:val="59"/>
    <w:rsid w:val="00DE4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2B8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52B8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52B8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52B8F"/>
    <w:rPr>
      <w:rFonts w:ascii="Times New Roman" w:hAnsi="Times New Roman" w:cs="Times New Roman"/>
      <w:sz w:val="24"/>
      <w:szCs w:val="24"/>
    </w:rPr>
  </w:style>
  <w:style w:type="paragraph" w:customStyle="1" w:styleId="Practicalheaders">
    <w:name w:val="Practical headers"/>
    <w:basedOn w:val="Header"/>
    <w:link w:val="PracticalheadersChar"/>
    <w:qFormat/>
    <w:rsid w:val="00B52B8F"/>
  </w:style>
  <w:style w:type="paragraph" w:customStyle="1" w:styleId="ModelAnswertitle">
    <w:name w:val="Model Answer title"/>
    <w:basedOn w:val="Title"/>
    <w:link w:val="ModelAnswertitleChar"/>
    <w:qFormat/>
    <w:rsid w:val="004156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6D9F1" w:themeFill="text2" w:themeFillTint="33"/>
      <w:spacing w:before="600" w:after="600"/>
    </w:pPr>
  </w:style>
  <w:style w:type="character" w:customStyle="1" w:styleId="PracticalheadersChar">
    <w:name w:val="Practical headers Char"/>
    <w:basedOn w:val="HeaderChar"/>
    <w:link w:val="Practicalheaders"/>
    <w:rsid w:val="00B52B8F"/>
    <w:rPr>
      <w:rFonts w:ascii="Times New Roman" w:hAnsi="Times New Roman" w:cstheme="minorHAns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B7AA9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ModelAnswertitleChar">
    <w:name w:val="Model Answer title Char"/>
    <w:basedOn w:val="TitleChar"/>
    <w:link w:val="ModelAnswertitle"/>
    <w:rsid w:val="004156C4"/>
    <w:rPr>
      <w:rFonts w:asciiTheme="majorHAnsi" w:eastAsiaTheme="majorEastAsia" w:hAnsiTheme="majorHAnsi" w:cstheme="majorBidi"/>
      <w:b/>
      <w:caps/>
      <w:color w:val="262626" w:themeColor="text1" w:themeTint="D9"/>
      <w:spacing w:val="5"/>
      <w:kern w:val="28"/>
      <w:sz w:val="52"/>
      <w:szCs w:val="52"/>
      <w:shd w:val="clear" w:color="auto" w:fill="C6D9F1" w:themeFill="text2" w:themeFillTint="33"/>
      <w14:textOutline w14:w="12700" w14:cap="flat" w14:cmpd="sng" w14:algn="ctr">
        <w14:noFill/>
        <w14:prstDash w14:val="solid"/>
        <w14:round/>
      </w14:textOutline>
    </w:rPr>
  </w:style>
  <w:style w:type="paragraph" w:customStyle="1" w:styleId="CodeFormat">
    <w:name w:val="Code Format"/>
    <w:link w:val="CodeFormatChar"/>
    <w:autoRedefine/>
    <w:qFormat/>
    <w:rsid w:val="006F0606"/>
    <w:pPr>
      <w:spacing w:after="0" w:line="240" w:lineRule="auto"/>
      <w:ind w:left="709"/>
    </w:pPr>
    <w:rPr>
      <w:rFonts w:ascii="Courier New" w:hAnsi="Courier New" w:cs="Courier New"/>
      <w:color w:val="262626" w:themeColor="text1" w:themeTint="D9"/>
      <w:sz w:val="24"/>
      <w:szCs w:val="24"/>
      <w:shd w:val="clear" w:color="auto" w:fill="FFFFFF"/>
    </w:rPr>
  </w:style>
  <w:style w:type="character" w:customStyle="1" w:styleId="CodeFormatChar">
    <w:name w:val="Code Format Char"/>
    <w:basedOn w:val="DefaultParagraphFont"/>
    <w:link w:val="CodeFormat"/>
    <w:rsid w:val="006F0606"/>
    <w:rPr>
      <w:rFonts w:ascii="Courier New" w:hAnsi="Courier New" w:cs="Courier New"/>
      <w:color w:val="262626" w:themeColor="text1" w:themeTint="D9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A7AD2"/>
    <w:rPr>
      <w:rFonts w:asciiTheme="majorHAnsi" w:eastAsiaTheme="majorEastAsia" w:hAnsiTheme="majorHAnsi" w:cstheme="majorBidi"/>
      <w:b/>
      <w:bCs/>
      <w:color w:val="243F60" w:themeColor="accent1" w:themeShade="7F"/>
      <w:sz w:val="24"/>
      <w:szCs w:val="24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8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187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84820"/>
    <w:rPr>
      <w:color w:val="0000FF"/>
      <w:u w:val="single"/>
    </w:rPr>
  </w:style>
  <w:style w:type="paragraph" w:customStyle="1" w:styleId="numberedlist">
    <w:name w:val="numbered list"/>
    <w:basedOn w:val="ListParagraph"/>
    <w:link w:val="numberedlistChar"/>
    <w:qFormat/>
    <w:rsid w:val="00E178CF"/>
    <w:pPr>
      <w:numPr>
        <w:numId w:val="2"/>
      </w:numPr>
      <w:spacing w:before="120" w:line="288" w:lineRule="auto"/>
      <w:outlineLvl w:val="0"/>
    </w:pPr>
    <w:rPr>
      <w:rFonts w:ascii="Calibri" w:eastAsiaTheme="minorHAnsi" w:hAnsi="Calibri" w:cstheme="minorBidi"/>
      <w:color w:val="17365D" w:themeColor="text2" w:themeShade="BF"/>
      <w:szCs w:val="22"/>
      <w:lang w:eastAsia="ko-KR"/>
    </w:rPr>
  </w:style>
  <w:style w:type="character" w:customStyle="1" w:styleId="numberedlistChar">
    <w:name w:val="numbered list Char"/>
    <w:basedOn w:val="DefaultParagraphFont"/>
    <w:link w:val="numberedlist"/>
    <w:rsid w:val="00E178CF"/>
    <w:rPr>
      <w:rFonts w:ascii="Calibri" w:eastAsiaTheme="minorHAnsi" w:hAnsi="Calibri"/>
      <w:color w:val="17365D" w:themeColor="text2" w:themeShade="BF"/>
      <w:sz w:val="24"/>
      <w:lang w:eastAsia="ko-KR"/>
    </w:rPr>
  </w:style>
  <w:style w:type="character" w:styleId="PlaceholderText">
    <w:name w:val="Placeholder Text"/>
    <w:basedOn w:val="DefaultParagraphFont"/>
    <w:uiPriority w:val="99"/>
    <w:semiHidden/>
    <w:rsid w:val="000521A4"/>
    <w:rPr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CC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CCF"/>
    <w:rPr>
      <w:rFonts w:ascii="Times New Roman" w:hAnsi="Times New Roman" w:cs="Times New Roman"/>
      <w:i/>
      <w:i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D4994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unhideWhenUsed/>
    <w:rsid w:val="00D43439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43439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3439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CB7AA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55140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140"/>
    <w:rPr>
      <w:color w:val="605E5C"/>
      <w:shd w:val="clear" w:color="auto" w:fill="E1DFDD"/>
    </w:rPr>
  </w:style>
  <w:style w:type="table" w:styleId="GridTable5Dark-Accent4">
    <w:name w:val="Grid Table 5 Dark Accent 4"/>
    <w:basedOn w:val="TableNormal"/>
    <w:uiPriority w:val="50"/>
    <w:rsid w:val="00894A8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7Colorful-Accent4">
    <w:name w:val="Grid Table 7 Colorful Accent 4"/>
    <w:basedOn w:val="TableNormal"/>
    <w:uiPriority w:val="52"/>
    <w:rsid w:val="00894A88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0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99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28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4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206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42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806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80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lilianblot.gitbook.io/introduction-to-programming-with-python/file-i-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rlilianblot.gitbook.io/introduction-to-programming-with-python/code-documentation/documenting-code-via-python-docstring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blot\AppData\Roaming\Microsoft\Templates\UoY\TPOP%20PRACTIC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>
        <a:ln w="12700">
          <a:solidFill>
            <a:schemeClr val="accent1">
              <a:lumMod val="75000"/>
            </a:schemeClr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A3AC5-A54D-4A36-B291-9893B09FD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TPOP PRACTICAL.dotx</Template>
  <TotalTime>71</TotalTime>
  <Pages>2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</Company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 Blot</dc:creator>
  <cp:lastModifiedBy>Lilian Blot</cp:lastModifiedBy>
  <cp:revision>10</cp:revision>
  <cp:lastPrinted>2020-11-20T21:16:00Z</cp:lastPrinted>
  <dcterms:created xsi:type="dcterms:W3CDTF">2024-12-31T17:02:00Z</dcterms:created>
  <dcterms:modified xsi:type="dcterms:W3CDTF">2025-02-21T18:53:00Z</dcterms:modified>
</cp:coreProperties>
</file>