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546B" w14:textId="6063A41B" w:rsidR="00835F59" w:rsidRPr="00C0432C" w:rsidRDefault="001A300A" w:rsidP="00EB00C9">
      <w:pPr>
        <w:pStyle w:val="Title"/>
      </w:pPr>
      <w:bookmarkStart w:id="0" w:name="_Hlk180473545"/>
      <w:r w:rsidRPr="00C0432C">
        <w:t xml:space="preserve">Algorithms &amp; </w:t>
      </w:r>
      <w:r w:rsidRPr="00EB00C9">
        <w:t>Data</w:t>
      </w:r>
      <w:r w:rsidRPr="00C0432C">
        <w:t xml:space="preserve"> Structures</w:t>
      </w:r>
    </w:p>
    <w:bookmarkEnd w:id="0"/>
    <w:p w14:paraId="283D313A" w14:textId="067920CD" w:rsidR="00835F59" w:rsidRDefault="004312D6" w:rsidP="00EB00C9">
      <w:pPr>
        <w:pStyle w:val="Subtitle"/>
      </w:pPr>
      <w:r w:rsidRPr="00EB00C9">
        <w:t>W</w:t>
      </w:r>
      <w:r w:rsidR="00E80DD2" w:rsidRPr="00EB00C9">
        <w:t>eek</w:t>
      </w:r>
      <w:r w:rsidR="00C75F0C">
        <w:t xml:space="preserve"> </w:t>
      </w:r>
      <w:r w:rsidR="00D32967">
        <w:t>2</w:t>
      </w:r>
      <w:r w:rsidR="00EB00C9">
        <w:t xml:space="preserve"> -</w:t>
      </w:r>
      <w:r w:rsidR="00D32967">
        <w:t>Control-flow structures</w:t>
      </w:r>
    </w:p>
    <w:p w14:paraId="73A9362D" w14:textId="77777777" w:rsidR="00BC6309" w:rsidRPr="00BC6309" w:rsidRDefault="00BC6309" w:rsidP="00BC6309">
      <w:pPr>
        <w:pStyle w:val="Heading1"/>
        <w:rPr>
          <w:b/>
          <w:bCs/>
        </w:rPr>
      </w:pPr>
      <w:r w:rsidRPr="00BC6309">
        <w:t>Exercise 1:</w:t>
      </w:r>
    </w:p>
    <w:p w14:paraId="3D905EF3" w14:textId="77777777" w:rsidR="00BC6309" w:rsidRPr="00BC6309" w:rsidRDefault="00BC6309" w:rsidP="00BC6309">
      <w:r w:rsidRPr="00BC6309">
        <w:t>A fruit company sells bananas for £3.00 a kilogram plus £4.99 per order for postage and packaging. If an order is over £50.00, the P&amp;P is reduced by £1.50. Write a script that requests the user to enter the number of kilo of bananas and print the cost of the order in pence. </w:t>
      </w:r>
    </w:p>
    <w:p w14:paraId="66975AD4" w14:textId="77777777" w:rsidR="00BC6309" w:rsidRPr="00BC6309" w:rsidRDefault="00BC6309" w:rsidP="00BC6309">
      <w:pPr>
        <w:pStyle w:val="Heading1"/>
        <w:rPr>
          <w:b/>
          <w:bCs/>
        </w:rPr>
      </w:pPr>
      <w:r w:rsidRPr="00BC6309">
        <w:t>Exercise 2:</w:t>
      </w:r>
    </w:p>
    <w:p w14:paraId="57846CF4" w14:textId="77777777" w:rsidR="00BC6309" w:rsidRDefault="00BC6309" w:rsidP="00BC6309">
      <w:r w:rsidRPr="00BC6309">
        <w:t>Write a script that takes the age (int) and rate (the heart rate as an int) from the user and prints a description of a person's training zone based on his or her age and training heart rate, rate. The zone is determined by comparing rate with the person's maximum heart rate m:</w:t>
      </w:r>
    </w:p>
    <w:p w14:paraId="0FF57238" w14:textId="77777777" w:rsidR="00BC6309" w:rsidRPr="00BC6309" w:rsidRDefault="00BC6309" w:rsidP="00BC6309"/>
    <w:tbl>
      <w:tblPr>
        <w:tblStyle w:val="ListTable4-Accent4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412"/>
        <w:gridCol w:w="763"/>
        <w:gridCol w:w="412"/>
        <w:gridCol w:w="763"/>
        <w:gridCol w:w="1996"/>
      </w:tblGrid>
      <w:tr w:rsidR="00BC6309" w:rsidRPr="00BC6309" w14:paraId="283863EB" w14:textId="77777777" w:rsidTr="00BC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14:paraId="0E54A2BD" w14:textId="77777777" w:rsidR="00BC6309" w:rsidRPr="00BC6309" w:rsidRDefault="00BC6309" w:rsidP="00BC6309">
            <w:r w:rsidRPr="00BC6309">
              <w:t>Interval range</w:t>
            </w:r>
          </w:p>
        </w:tc>
        <w:tc>
          <w:tcPr>
            <w:tcW w:w="0" w:type="auto"/>
            <w:tcBorders>
              <w:bottom w:val="single" w:sz="4" w:space="0" w:color="B2A1C7" w:themeColor="accent4" w:themeTint="99"/>
            </w:tcBorders>
            <w:hideMark/>
          </w:tcPr>
          <w:p w14:paraId="5FF3D4D2" w14:textId="77777777" w:rsidR="00BC6309" w:rsidRPr="00BC6309" w:rsidRDefault="00BC6309" w:rsidP="00BC6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Training Zone</w:t>
            </w:r>
          </w:p>
        </w:tc>
      </w:tr>
      <w:tr w:rsidR="00BC6309" w:rsidRPr="00BC6309" w14:paraId="55E7B70A" w14:textId="77777777" w:rsidTr="00BC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DE9DE" w14:textId="77777777" w:rsidR="00BC6309" w:rsidRPr="00BC6309" w:rsidRDefault="00BC6309" w:rsidP="00BC6309">
            <w:pPr>
              <w:rPr>
                <w:b w:val="0"/>
                <w:bCs w:val="0"/>
              </w:rPr>
            </w:pPr>
            <w:r w:rsidRPr="00BC6309">
              <w:rPr>
                <w:b w:val="0"/>
                <w:bCs w:val="0"/>
              </w:rPr>
              <w:t>rate</w:t>
            </w:r>
          </w:p>
        </w:tc>
        <w:tc>
          <w:tcPr>
            <w:tcW w:w="0" w:type="auto"/>
            <w:hideMark/>
          </w:tcPr>
          <w:p w14:paraId="2BE1A5AB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≥</w:t>
            </w:r>
          </w:p>
        </w:tc>
        <w:tc>
          <w:tcPr>
            <w:tcW w:w="0" w:type="auto"/>
            <w:hideMark/>
          </w:tcPr>
          <w:p w14:paraId="0A9D578F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0.9 m</w:t>
            </w:r>
          </w:p>
        </w:tc>
        <w:tc>
          <w:tcPr>
            <w:tcW w:w="0" w:type="auto"/>
            <w:hideMark/>
          </w:tcPr>
          <w:p w14:paraId="5134B289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DB20457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615D5DE3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Interval training</w:t>
            </w:r>
          </w:p>
        </w:tc>
      </w:tr>
      <w:tr w:rsidR="00BC6309" w:rsidRPr="00BC6309" w14:paraId="1A6DD2BC" w14:textId="77777777" w:rsidTr="00BC630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5D1DA" w14:textId="77777777" w:rsidR="00BC6309" w:rsidRPr="00BC6309" w:rsidRDefault="00BC6309" w:rsidP="00BC6309">
            <w:pPr>
              <w:rPr>
                <w:b w:val="0"/>
                <w:bCs w:val="0"/>
              </w:rPr>
            </w:pPr>
            <w:r w:rsidRPr="00BC6309">
              <w:rPr>
                <w:b w:val="0"/>
                <w:bCs w:val="0"/>
              </w:rPr>
              <w:t>0.7 m</w:t>
            </w:r>
          </w:p>
        </w:tc>
        <w:tc>
          <w:tcPr>
            <w:tcW w:w="0" w:type="auto"/>
            <w:hideMark/>
          </w:tcPr>
          <w:p w14:paraId="1E305C28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≤</w:t>
            </w:r>
          </w:p>
        </w:tc>
        <w:tc>
          <w:tcPr>
            <w:tcW w:w="0" w:type="auto"/>
            <w:hideMark/>
          </w:tcPr>
          <w:p w14:paraId="404C3AB4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rate</w:t>
            </w:r>
          </w:p>
        </w:tc>
        <w:tc>
          <w:tcPr>
            <w:tcW w:w="0" w:type="auto"/>
            <w:hideMark/>
          </w:tcPr>
          <w:p w14:paraId="4774F2DE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&lt;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C960291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0.9 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51ED5F4C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Threshold training</w:t>
            </w:r>
          </w:p>
        </w:tc>
      </w:tr>
      <w:tr w:rsidR="00BC6309" w:rsidRPr="00BC6309" w14:paraId="0D858198" w14:textId="77777777" w:rsidTr="00BC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A2DE6" w14:textId="77777777" w:rsidR="00BC6309" w:rsidRPr="00BC6309" w:rsidRDefault="00BC6309" w:rsidP="00BC6309">
            <w:pPr>
              <w:rPr>
                <w:b w:val="0"/>
                <w:bCs w:val="0"/>
              </w:rPr>
            </w:pPr>
            <w:r w:rsidRPr="00BC6309">
              <w:rPr>
                <w:b w:val="0"/>
                <w:bCs w:val="0"/>
              </w:rPr>
              <w:t>0.5 m</w:t>
            </w:r>
          </w:p>
        </w:tc>
        <w:tc>
          <w:tcPr>
            <w:tcW w:w="0" w:type="auto"/>
            <w:hideMark/>
          </w:tcPr>
          <w:p w14:paraId="0CFF7B7E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≤</w:t>
            </w:r>
          </w:p>
        </w:tc>
        <w:tc>
          <w:tcPr>
            <w:tcW w:w="0" w:type="auto"/>
            <w:hideMark/>
          </w:tcPr>
          <w:p w14:paraId="40314753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rate</w:t>
            </w:r>
          </w:p>
        </w:tc>
        <w:tc>
          <w:tcPr>
            <w:tcW w:w="0" w:type="auto"/>
            <w:hideMark/>
          </w:tcPr>
          <w:p w14:paraId="3D8A0E9D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&lt;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45F74EC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0.7 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0D15846A" w14:textId="77777777" w:rsidR="00BC6309" w:rsidRPr="00BC6309" w:rsidRDefault="00BC6309" w:rsidP="00BC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09">
              <w:t>Aerobic training</w:t>
            </w:r>
          </w:p>
        </w:tc>
      </w:tr>
      <w:tr w:rsidR="00BC6309" w:rsidRPr="00BC6309" w14:paraId="2E9D9BB1" w14:textId="77777777" w:rsidTr="00BC630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968B4" w14:textId="77777777" w:rsidR="00BC6309" w:rsidRPr="00BC6309" w:rsidRDefault="00BC6309" w:rsidP="00BC6309">
            <w:pPr>
              <w:rPr>
                <w:b w:val="0"/>
                <w:bCs w:val="0"/>
              </w:rPr>
            </w:pPr>
            <w:r w:rsidRPr="00BC6309">
              <w:rPr>
                <w:b w:val="0"/>
                <w:bCs w:val="0"/>
              </w:rPr>
              <w:t>rate</w:t>
            </w:r>
          </w:p>
        </w:tc>
        <w:tc>
          <w:tcPr>
            <w:tcW w:w="0" w:type="auto"/>
            <w:hideMark/>
          </w:tcPr>
          <w:p w14:paraId="2AC29BFB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&lt; </w:t>
            </w:r>
          </w:p>
        </w:tc>
        <w:tc>
          <w:tcPr>
            <w:tcW w:w="0" w:type="auto"/>
            <w:hideMark/>
          </w:tcPr>
          <w:p w14:paraId="06E6B6D1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0.5 m</w:t>
            </w:r>
          </w:p>
        </w:tc>
        <w:tc>
          <w:tcPr>
            <w:tcW w:w="0" w:type="auto"/>
            <w:hideMark/>
          </w:tcPr>
          <w:p w14:paraId="5C00201A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 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BDC7DC9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24D2308F" w14:textId="77777777" w:rsidR="00BC6309" w:rsidRPr="00BC6309" w:rsidRDefault="00BC6309" w:rsidP="00BC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309">
              <w:t>Couch potato</w:t>
            </w:r>
          </w:p>
        </w:tc>
      </w:tr>
    </w:tbl>
    <w:p w14:paraId="6F6AA28D" w14:textId="77777777" w:rsidR="00BC6309" w:rsidRPr="00BC6309" w:rsidRDefault="00BC6309" w:rsidP="00BC6309">
      <w:r w:rsidRPr="00BC6309">
        <w:t> </w:t>
      </w:r>
    </w:p>
    <w:p w14:paraId="68EADF79" w14:textId="77777777" w:rsidR="00BC6309" w:rsidRPr="00BC6309" w:rsidRDefault="00BC6309" w:rsidP="00BC6309">
      <w:r w:rsidRPr="00BC6309">
        <w:t> The maximum heart rate m in beats per minute is given by the formula:</w:t>
      </w:r>
    </w:p>
    <w:p w14:paraId="158C26A9" w14:textId="5B6F7569" w:rsidR="00BC6309" w:rsidRPr="00BC6309" w:rsidRDefault="00BC6309" w:rsidP="00BC6309">
      <m:oMathPara>
        <m:oMath>
          <m:r>
            <w:rPr>
              <w:rFonts w:ascii="Cambria Math" w:hAnsi="Cambria Math"/>
            </w:rPr>
            <m:t>m=208-0.7×age</m:t>
          </m:r>
        </m:oMath>
      </m:oMathPara>
    </w:p>
    <w:p w14:paraId="61BADD72" w14:textId="77777777" w:rsidR="00BC6309" w:rsidRPr="00BC6309" w:rsidRDefault="00BC6309" w:rsidP="00BC6309"/>
    <w:p w14:paraId="3CB3E4FB" w14:textId="77777777" w:rsidR="00BC6309" w:rsidRPr="00BC6309" w:rsidRDefault="00BC6309" w:rsidP="00BC6309">
      <w:pPr>
        <w:pStyle w:val="Heading1"/>
        <w:rPr>
          <w:b/>
          <w:bCs/>
        </w:rPr>
      </w:pPr>
      <w:r w:rsidRPr="00BC6309">
        <w:t>Exercise 3:</w:t>
      </w:r>
    </w:p>
    <w:p w14:paraId="5C6444E1" w14:textId="77777777" w:rsidR="00BC6309" w:rsidRPr="00BC6309" w:rsidRDefault="00BC6309" w:rsidP="00BC6309">
      <w:r w:rsidRPr="00BC6309">
        <w:t>Write a program that asks the user to guess a number between 1 and 10. The program should keep asking until the user guesses the correct number. After each attempt, the program should display a message indicating if the guess is too low or too high.</w:t>
      </w:r>
    </w:p>
    <w:p w14:paraId="0DB34176" w14:textId="77777777" w:rsidR="00BC6309" w:rsidRPr="00BC6309" w:rsidRDefault="00BC6309" w:rsidP="00BC6309">
      <w:r w:rsidRPr="00BC6309">
        <w:t>To generate a random number between two whole numbers you need to use the following two statements:</w:t>
      </w:r>
    </w:p>
    <w:p w14:paraId="30E2F78D" w14:textId="77777777" w:rsidR="00BC6309" w:rsidRPr="00BC6309" w:rsidRDefault="00BC6309" w:rsidP="00BC6309">
      <w:pPr>
        <w:pStyle w:val="CodeFormat"/>
      </w:pPr>
      <w:r w:rsidRPr="00BC6309">
        <w:t>import random</w:t>
      </w:r>
    </w:p>
    <w:p w14:paraId="0E3FB218" w14:textId="77777777" w:rsidR="00BC6309" w:rsidRPr="00BC6309" w:rsidRDefault="00BC6309" w:rsidP="00BC6309">
      <w:pPr>
        <w:pStyle w:val="CodeFormat"/>
      </w:pPr>
      <w:proofErr w:type="spellStart"/>
      <w:r w:rsidRPr="00BC6309">
        <w:t>number_to_guess</w:t>
      </w:r>
      <w:proofErr w:type="spellEnd"/>
      <w:r w:rsidRPr="00BC6309">
        <w:t xml:space="preserve"> = </w:t>
      </w:r>
      <w:proofErr w:type="spellStart"/>
      <w:proofErr w:type="gramStart"/>
      <w:r w:rsidRPr="00BC6309">
        <w:t>random.randint</w:t>
      </w:r>
      <w:proofErr w:type="spellEnd"/>
      <w:proofErr w:type="gramEnd"/>
      <w:r w:rsidRPr="00BC6309">
        <w:t>(1, 10)</w:t>
      </w:r>
    </w:p>
    <w:p w14:paraId="67CD9877" w14:textId="77777777" w:rsidR="00BC6309" w:rsidRDefault="00BC6309">
      <w:pPr>
        <w:spacing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C9FFC57" w14:textId="179FC823" w:rsidR="00BC6309" w:rsidRPr="00BC6309" w:rsidRDefault="00BC6309" w:rsidP="00BC6309">
      <w:pPr>
        <w:pStyle w:val="Heading1"/>
        <w:rPr>
          <w:b/>
          <w:bCs/>
        </w:rPr>
      </w:pPr>
      <w:r w:rsidRPr="00BC6309">
        <w:lastRenderedPageBreak/>
        <w:t>Exercise 4:</w:t>
      </w:r>
    </w:p>
    <w:p w14:paraId="60A0633B" w14:textId="77777777" w:rsidR="00BC6309" w:rsidRPr="00BC6309" w:rsidRDefault="00BC6309" w:rsidP="00BC6309">
      <w:r w:rsidRPr="00BC6309">
        <w:t>Create a program that asks the user to enter a password. The program should keep asking until the user enters a password that meets the following criteria: </w:t>
      </w:r>
    </w:p>
    <w:p w14:paraId="040BAF2C" w14:textId="77777777" w:rsidR="00BC6309" w:rsidRPr="00BC6309" w:rsidRDefault="00BC6309" w:rsidP="00BC6309">
      <w:pPr>
        <w:pStyle w:val="ListParagraph"/>
        <w:numPr>
          <w:ilvl w:val="0"/>
          <w:numId w:val="47"/>
        </w:numPr>
      </w:pPr>
      <w:r w:rsidRPr="00BC6309">
        <w:t>at least 8 characters long, </w:t>
      </w:r>
    </w:p>
    <w:p w14:paraId="4F4BCB34" w14:textId="77777777" w:rsidR="00BC6309" w:rsidRPr="00BC6309" w:rsidRDefault="00BC6309" w:rsidP="00BC6309">
      <w:pPr>
        <w:pStyle w:val="ListParagraph"/>
        <w:numPr>
          <w:ilvl w:val="0"/>
          <w:numId w:val="47"/>
        </w:numPr>
      </w:pPr>
      <w:r w:rsidRPr="00BC6309">
        <w:t>contains both uppercase and lowercase letters, </w:t>
      </w:r>
    </w:p>
    <w:p w14:paraId="29BF67C7" w14:textId="77777777" w:rsidR="00BC6309" w:rsidRPr="00BC6309" w:rsidRDefault="00BC6309" w:rsidP="00BC6309">
      <w:pPr>
        <w:pStyle w:val="ListParagraph"/>
        <w:numPr>
          <w:ilvl w:val="0"/>
          <w:numId w:val="47"/>
        </w:numPr>
      </w:pPr>
      <w:r w:rsidRPr="00BC6309">
        <w:t>and includes at least one number</w:t>
      </w:r>
    </w:p>
    <w:p w14:paraId="2EFD07A0" w14:textId="77777777" w:rsidR="00BC6309" w:rsidRPr="00BC6309" w:rsidRDefault="00BC6309" w:rsidP="00BC6309">
      <w:pPr>
        <w:pStyle w:val="Heading1"/>
        <w:rPr>
          <w:b/>
          <w:bCs/>
        </w:rPr>
      </w:pPr>
      <w:r w:rsidRPr="00BC6309">
        <w:t>Exercise 5:</w:t>
      </w:r>
    </w:p>
    <w:p w14:paraId="3C1A3FCB" w14:textId="1B61422F" w:rsidR="00BC6309" w:rsidRPr="00BC6309" w:rsidRDefault="00BC6309" w:rsidP="00BC6309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BC6309">
        <w:t>Write a script that takes a sentence from the user without any punctuation and prints the sentence without any white spaces. Note a white space is represented by ' ', and an empty string is represented by ''. For example</w:t>
      </w:r>
      <w:r w:rsidRPr="00BC6309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:</w:t>
      </w:r>
    </w:p>
    <w:p w14:paraId="560E3133" w14:textId="77777777" w:rsidR="00BC6309" w:rsidRPr="00BC6309" w:rsidRDefault="00BC6309" w:rsidP="00BC6309">
      <w:pPr>
        <w:pStyle w:val="CodeFormat"/>
      </w:pPr>
      <w:r w:rsidRPr="00BC6309">
        <w:t>&gt;&gt;&gt; enter a sentence: this is a SHORT sentence</w:t>
      </w:r>
    </w:p>
    <w:p w14:paraId="7982654A" w14:textId="63177773" w:rsidR="00BC6309" w:rsidRDefault="00BC6309" w:rsidP="00BC6309">
      <w:pPr>
        <w:pStyle w:val="CodeFormat"/>
      </w:pPr>
      <w:r>
        <w:t xml:space="preserve"> </w:t>
      </w:r>
      <w:proofErr w:type="spellStart"/>
      <w:r w:rsidRPr="00BC6309">
        <w:t>thisisaSHORTsentence</w:t>
      </w:r>
      <w:proofErr w:type="spellEnd"/>
    </w:p>
    <w:p w14:paraId="0ED2B59C" w14:textId="29209C43" w:rsidR="00BC6309" w:rsidRPr="00BC6309" w:rsidRDefault="00BC6309" w:rsidP="00BC6309">
      <w:pPr>
        <w:pStyle w:val="CodeFormat"/>
      </w:pPr>
      <w:r>
        <w:t>&gt;&gt;&gt;</w:t>
      </w:r>
    </w:p>
    <w:p w14:paraId="7254D64B" w14:textId="77777777" w:rsidR="00BC6309" w:rsidRDefault="00BC6309" w:rsidP="00BC6309">
      <w:pPr>
        <w:pStyle w:val="ListParagraph"/>
        <w:numPr>
          <w:ilvl w:val="0"/>
          <w:numId w:val="0"/>
        </w:numPr>
        <w:ind w:left="720"/>
      </w:pPr>
    </w:p>
    <w:p w14:paraId="1A74BA13" w14:textId="6B0D2517" w:rsidR="00BC6309" w:rsidRPr="00BC6309" w:rsidRDefault="00BC6309" w:rsidP="00BC6309">
      <w:pPr>
        <w:pStyle w:val="ListParagraph"/>
        <w:numPr>
          <w:ilvl w:val="0"/>
          <w:numId w:val="48"/>
        </w:numPr>
      </w:pPr>
      <w:r w:rsidRPr="00BC6309">
        <w:t>Same as above except that each word in the output should start with an uppercase letter and all other letters should be lowercase (also known as CamelCase). For example:</w:t>
      </w:r>
    </w:p>
    <w:p w14:paraId="0B133DDA" w14:textId="77777777" w:rsidR="00BC6309" w:rsidRPr="00BC6309" w:rsidRDefault="00BC6309" w:rsidP="00BC6309">
      <w:pPr>
        <w:pStyle w:val="CodeFormat"/>
      </w:pPr>
      <w:r w:rsidRPr="00BC6309">
        <w:t>&gt;&gt;&gt; enter a sentence: this is a SHORT sentence</w:t>
      </w:r>
    </w:p>
    <w:p w14:paraId="7C388A97" w14:textId="27AC1669" w:rsidR="00BC6309" w:rsidRDefault="00BC6309" w:rsidP="00BC6309">
      <w:pPr>
        <w:pStyle w:val="CodeFormat"/>
      </w:pPr>
      <w:r>
        <w:t xml:space="preserve"> </w:t>
      </w:r>
      <w:proofErr w:type="spellStart"/>
      <w:r w:rsidRPr="00BC6309">
        <w:t>ThisIsAShortSentence</w:t>
      </w:r>
      <w:proofErr w:type="spellEnd"/>
    </w:p>
    <w:p w14:paraId="660D4F67" w14:textId="7B0C0FA7" w:rsidR="00BC6309" w:rsidRPr="00BC6309" w:rsidRDefault="00BC6309" w:rsidP="00BC6309">
      <w:pPr>
        <w:pStyle w:val="CodeFormat"/>
      </w:pPr>
      <w:r>
        <w:t>&gt;&gt;&gt;</w:t>
      </w:r>
    </w:p>
    <w:p w14:paraId="313C22BB" w14:textId="77777777" w:rsidR="00BC6309" w:rsidRDefault="00BC6309" w:rsidP="00BC6309">
      <w:pPr>
        <w:pStyle w:val="ListParagraph"/>
        <w:numPr>
          <w:ilvl w:val="0"/>
          <w:numId w:val="0"/>
        </w:numPr>
        <w:ind w:left="720"/>
      </w:pPr>
    </w:p>
    <w:p w14:paraId="2029BE1D" w14:textId="760B795F" w:rsidR="00BC6309" w:rsidRPr="00BC6309" w:rsidRDefault="00BC6309" w:rsidP="00BC6309">
      <w:pPr>
        <w:pStyle w:val="ListParagraph"/>
        <w:numPr>
          <w:ilvl w:val="0"/>
          <w:numId w:val="48"/>
        </w:numPr>
      </w:pPr>
      <w:r w:rsidRPr="00BC6309">
        <w:t>Write a script that takes a sentence from a user written in CamelCase (without any blank spaces), creates the list of words from that sentence, and then prints that list. The CamelCase notation write a series of words without spaces, but each word starts with a capital letter. For example:</w:t>
      </w:r>
    </w:p>
    <w:p w14:paraId="7C6F30BA" w14:textId="77777777" w:rsidR="00BC6309" w:rsidRPr="00BC6309" w:rsidRDefault="00BC6309" w:rsidP="00BC6309">
      <w:pPr>
        <w:pStyle w:val="CodeFormat"/>
      </w:pPr>
      <w:r w:rsidRPr="00BC6309">
        <w:t xml:space="preserve">&gt;&gt;&gt; enter a sentence in CamelCase: </w:t>
      </w:r>
      <w:proofErr w:type="spellStart"/>
      <w:r w:rsidRPr="00BC6309">
        <w:t>ThisIsAShortSentence</w:t>
      </w:r>
      <w:proofErr w:type="spellEnd"/>
    </w:p>
    <w:p w14:paraId="50AD59BD" w14:textId="77777777" w:rsidR="00BC6309" w:rsidRPr="00BC6309" w:rsidRDefault="00BC6309" w:rsidP="00BC6309">
      <w:pPr>
        <w:pStyle w:val="CodeFormat"/>
      </w:pPr>
      <w:r w:rsidRPr="00BC6309">
        <w:t>['</w:t>
      </w:r>
      <w:proofErr w:type="spellStart"/>
      <w:r w:rsidRPr="00BC6309">
        <w:t>This','Is','A','Short','Sentence</w:t>
      </w:r>
      <w:proofErr w:type="spellEnd"/>
      <w:r w:rsidRPr="00BC6309">
        <w:t>']</w:t>
      </w:r>
    </w:p>
    <w:p w14:paraId="44342462" w14:textId="3BADEDAA" w:rsidR="00EB00C9" w:rsidRDefault="00BC6309" w:rsidP="00BC6309">
      <w:r w:rsidRPr="00BC6309">
        <w:t> </w:t>
      </w:r>
    </w:p>
    <w:sectPr w:rsidR="00EB00C9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2646D" w14:textId="77777777" w:rsidR="009436F7" w:rsidRDefault="009436F7" w:rsidP="00B52B8F">
      <w:pPr>
        <w:spacing w:after="0"/>
      </w:pPr>
      <w:r>
        <w:separator/>
      </w:r>
    </w:p>
  </w:endnote>
  <w:endnote w:type="continuationSeparator" w:id="0">
    <w:p w14:paraId="5EBAA779" w14:textId="77777777" w:rsidR="009436F7" w:rsidRDefault="009436F7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719D2" w14:textId="77777777" w:rsidR="009436F7" w:rsidRDefault="009436F7" w:rsidP="00B52B8F">
      <w:pPr>
        <w:spacing w:after="0"/>
      </w:pPr>
      <w:r>
        <w:separator/>
      </w:r>
    </w:p>
  </w:footnote>
  <w:footnote w:type="continuationSeparator" w:id="0">
    <w:p w14:paraId="1CBA0642" w14:textId="77777777" w:rsidR="009436F7" w:rsidRDefault="009436F7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6FAB1" w14:textId="2CDC94C1" w:rsidR="00B52B8F" w:rsidRPr="00490E3A" w:rsidRDefault="00597E50" w:rsidP="00597E50">
    <w:pPr>
      <w:pStyle w:val="Practicalheaders"/>
      <w:tabs>
        <w:tab w:val="clear" w:pos="4513"/>
      </w:tabs>
      <w:rPr>
        <w:color w:val="FFFFFF" w:themeColor="background1"/>
      </w:rPr>
    </w:pPr>
    <w:r>
      <w:rPr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254387C9" wp14:editId="47B73187">
          <wp:simplePos x="0" y="0"/>
          <wp:positionH relativeFrom="column">
            <wp:posOffset>5362575</wp:posOffset>
          </wp:positionH>
          <wp:positionV relativeFrom="paragraph">
            <wp:posOffset>-98927</wp:posOffset>
          </wp:positionV>
          <wp:extent cx="931524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828286819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286819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24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0E3A"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624A373E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0CEAE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" fillcolor="#e5dfec [663]" stroked="f" strokeweight="2pt"/>
          </w:pict>
        </mc:Fallback>
      </mc:AlternateContent>
    </w:r>
    <w:r>
      <w:rPr>
        <w:color w:val="FFFFFF" w:themeColor="background1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63A03" w14:textId="2B02C09A" w:rsidR="00D91622" w:rsidRPr="00490E3A" w:rsidRDefault="00597E50" w:rsidP="00D91622">
    <w:pPr>
      <w:pStyle w:val="Practicalheaders"/>
      <w:rPr>
        <w:color w:val="FFFFFF" w:themeColor="background1"/>
      </w:rPr>
    </w:pPr>
    <w:r>
      <w:rPr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01C9CF2A" wp14:editId="19438CED">
          <wp:simplePos x="0" y="0"/>
          <wp:positionH relativeFrom="column">
            <wp:posOffset>5375275</wp:posOffset>
          </wp:positionH>
          <wp:positionV relativeFrom="paragraph">
            <wp:posOffset>-99695</wp:posOffset>
          </wp:positionV>
          <wp:extent cx="930910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1801288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28889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622"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59C4A463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4633E5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" fillcolor="#e5dfec [663]" stroked="f" strokeweight="2pt"/>
          </w:pict>
        </mc:Fallback>
      </mc:AlternateConten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6A06"/>
    <w:multiLevelType w:val="hybridMultilevel"/>
    <w:tmpl w:val="5B146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A2F64"/>
    <w:multiLevelType w:val="multilevel"/>
    <w:tmpl w:val="ABE2A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97DD5"/>
    <w:multiLevelType w:val="multilevel"/>
    <w:tmpl w:val="59127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512F9"/>
    <w:multiLevelType w:val="hybridMultilevel"/>
    <w:tmpl w:val="2D0A34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4624"/>
    <w:multiLevelType w:val="multilevel"/>
    <w:tmpl w:val="5024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B3C11"/>
    <w:multiLevelType w:val="hybridMultilevel"/>
    <w:tmpl w:val="374CB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6248A4"/>
    <w:multiLevelType w:val="multilevel"/>
    <w:tmpl w:val="E5B0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46738">
    <w:abstractNumId w:val="2"/>
  </w:num>
  <w:num w:numId="2" w16cid:durableId="681208195">
    <w:abstractNumId w:val="25"/>
  </w:num>
  <w:num w:numId="3" w16cid:durableId="37049335">
    <w:abstractNumId w:val="2"/>
  </w:num>
  <w:num w:numId="4" w16cid:durableId="732432765">
    <w:abstractNumId w:val="2"/>
    <w:lvlOverride w:ilvl="0">
      <w:startOverride w:val="1"/>
    </w:lvlOverride>
  </w:num>
  <w:num w:numId="5" w16cid:durableId="1818303264">
    <w:abstractNumId w:val="21"/>
  </w:num>
  <w:num w:numId="6" w16cid:durableId="554389551">
    <w:abstractNumId w:val="28"/>
  </w:num>
  <w:num w:numId="7" w16cid:durableId="1439251667">
    <w:abstractNumId w:val="2"/>
  </w:num>
  <w:num w:numId="8" w16cid:durableId="843326857">
    <w:abstractNumId w:val="2"/>
    <w:lvlOverride w:ilvl="0">
      <w:startOverride w:val="1"/>
    </w:lvlOverride>
  </w:num>
  <w:num w:numId="9" w16cid:durableId="1262296424">
    <w:abstractNumId w:val="39"/>
  </w:num>
  <w:num w:numId="10" w16cid:durableId="1940868289">
    <w:abstractNumId w:val="0"/>
  </w:num>
  <w:num w:numId="11" w16cid:durableId="244923105">
    <w:abstractNumId w:val="23"/>
  </w:num>
  <w:num w:numId="12" w16cid:durableId="390201443">
    <w:abstractNumId w:val="19"/>
  </w:num>
  <w:num w:numId="13" w16cid:durableId="95907291">
    <w:abstractNumId w:val="13"/>
  </w:num>
  <w:num w:numId="14" w16cid:durableId="2088261680">
    <w:abstractNumId w:val="22"/>
  </w:num>
  <w:num w:numId="15" w16cid:durableId="1124542436">
    <w:abstractNumId w:val="34"/>
  </w:num>
  <w:num w:numId="16" w16cid:durableId="1560284188">
    <w:abstractNumId w:val="3"/>
  </w:num>
  <w:num w:numId="17" w16cid:durableId="150367228">
    <w:abstractNumId w:val="11"/>
  </w:num>
  <w:num w:numId="18" w16cid:durableId="2117216858">
    <w:abstractNumId w:val="8"/>
  </w:num>
  <w:num w:numId="19" w16cid:durableId="804734304">
    <w:abstractNumId w:val="26"/>
  </w:num>
  <w:num w:numId="20" w16cid:durableId="186262286">
    <w:abstractNumId w:val="41"/>
  </w:num>
  <w:num w:numId="21" w16cid:durableId="1543010917">
    <w:abstractNumId w:val="40"/>
  </w:num>
  <w:num w:numId="22" w16cid:durableId="152109797">
    <w:abstractNumId w:val="27"/>
  </w:num>
  <w:num w:numId="23" w16cid:durableId="1803771526">
    <w:abstractNumId w:val="14"/>
  </w:num>
  <w:num w:numId="24" w16cid:durableId="671640067">
    <w:abstractNumId w:val="16"/>
  </w:num>
  <w:num w:numId="25" w16cid:durableId="1113092765">
    <w:abstractNumId w:val="29"/>
  </w:num>
  <w:num w:numId="26" w16cid:durableId="2100175672">
    <w:abstractNumId w:val="1"/>
  </w:num>
  <w:num w:numId="27" w16cid:durableId="808132477">
    <w:abstractNumId w:val="9"/>
  </w:num>
  <w:num w:numId="28" w16cid:durableId="629825371">
    <w:abstractNumId w:val="20"/>
  </w:num>
  <w:num w:numId="29" w16cid:durableId="1057626060">
    <w:abstractNumId w:val="42"/>
  </w:num>
  <w:num w:numId="30" w16cid:durableId="284389148">
    <w:abstractNumId w:val="17"/>
  </w:num>
  <w:num w:numId="31" w16cid:durableId="1050962841">
    <w:abstractNumId w:val="33"/>
  </w:num>
  <w:num w:numId="32" w16cid:durableId="263270440">
    <w:abstractNumId w:val="30"/>
  </w:num>
  <w:num w:numId="33" w16cid:durableId="232544239">
    <w:abstractNumId w:val="6"/>
  </w:num>
  <w:num w:numId="34" w16cid:durableId="814761636">
    <w:abstractNumId w:val="36"/>
  </w:num>
  <w:num w:numId="35" w16cid:durableId="1183545261">
    <w:abstractNumId w:val="38"/>
  </w:num>
  <w:num w:numId="36" w16cid:durableId="434207876">
    <w:abstractNumId w:val="32"/>
  </w:num>
  <w:num w:numId="37" w16cid:durableId="1921478834">
    <w:abstractNumId w:val="32"/>
    <w:lvlOverride w:ilvl="0">
      <w:startOverride w:val="1"/>
    </w:lvlOverride>
  </w:num>
  <w:num w:numId="38" w16cid:durableId="188374599">
    <w:abstractNumId w:val="7"/>
  </w:num>
  <w:num w:numId="39" w16cid:durableId="383255371">
    <w:abstractNumId w:val="24"/>
  </w:num>
  <w:num w:numId="40" w16cid:durableId="1906718250">
    <w:abstractNumId w:val="12"/>
  </w:num>
  <w:num w:numId="41" w16cid:durableId="1751148010">
    <w:abstractNumId w:val="15"/>
  </w:num>
  <w:num w:numId="42" w16cid:durableId="1393895142">
    <w:abstractNumId w:val="35"/>
  </w:num>
  <w:num w:numId="43" w16cid:durableId="1611354192">
    <w:abstractNumId w:val="37"/>
  </w:num>
  <w:num w:numId="44" w16cid:durableId="739132264">
    <w:abstractNumId w:val="31"/>
  </w:num>
  <w:num w:numId="45" w16cid:durableId="917708476">
    <w:abstractNumId w:val="10"/>
    <w:lvlOverride w:ilvl="0">
      <w:lvl w:ilvl="0">
        <w:numFmt w:val="decimal"/>
        <w:lvlText w:val="%1."/>
        <w:lvlJc w:val="left"/>
      </w:lvl>
    </w:lvlOverride>
  </w:num>
  <w:num w:numId="46" w16cid:durableId="1768771345">
    <w:abstractNumId w:val="5"/>
    <w:lvlOverride w:ilvl="0">
      <w:lvl w:ilvl="0">
        <w:numFmt w:val="decimal"/>
        <w:lvlText w:val="%1."/>
        <w:lvlJc w:val="left"/>
      </w:lvl>
    </w:lvlOverride>
  </w:num>
  <w:num w:numId="47" w16cid:durableId="1237320660">
    <w:abstractNumId w:val="4"/>
  </w:num>
  <w:num w:numId="48" w16cid:durableId="19824669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5151"/>
    <w:rsid w:val="00027EE6"/>
    <w:rsid w:val="000521A4"/>
    <w:rsid w:val="0008250C"/>
    <w:rsid w:val="000865B6"/>
    <w:rsid w:val="00094D96"/>
    <w:rsid w:val="00095E6E"/>
    <w:rsid w:val="000B4EB6"/>
    <w:rsid w:val="000C300E"/>
    <w:rsid w:val="000C71D6"/>
    <w:rsid w:val="000E57C1"/>
    <w:rsid w:val="00130B03"/>
    <w:rsid w:val="00134E6D"/>
    <w:rsid w:val="001532B0"/>
    <w:rsid w:val="001605DF"/>
    <w:rsid w:val="001777E1"/>
    <w:rsid w:val="001860F1"/>
    <w:rsid w:val="00186246"/>
    <w:rsid w:val="001A1E98"/>
    <w:rsid w:val="001A300A"/>
    <w:rsid w:val="001C3960"/>
    <w:rsid w:val="001C4C76"/>
    <w:rsid w:val="001E1691"/>
    <w:rsid w:val="001F0D13"/>
    <w:rsid w:val="001F5128"/>
    <w:rsid w:val="002050A3"/>
    <w:rsid w:val="00226FB8"/>
    <w:rsid w:val="00244525"/>
    <w:rsid w:val="00246D1A"/>
    <w:rsid w:val="00250E31"/>
    <w:rsid w:val="00254DDB"/>
    <w:rsid w:val="00254FDE"/>
    <w:rsid w:val="00257447"/>
    <w:rsid w:val="002603D9"/>
    <w:rsid w:val="00263F5D"/>
    <w:rsid w:val="00271366"/>
    <w:rsid w:val="002749C8"/>
    <w:rsid w:val="0028004C"/>
    <w:rsid w:val="00286B10"/>
    <w:rsid w:val="0029229D"/>
    <w:rsid w:val="00293E2F"/>
    <w:rsid w:val="00294E79"/>
    <w:rsid w:val="002B1951"/>
    <w:rsid w:val="002C7A90"/>
    <w:rsid w:val="002E156B"/>
    <w:rsid w:val="002F6058"/>
    <w:rsid w:val="003039CC"/>
    <w:rsid w:val="00320F5D"/>
    <w:rsid w:val="00352654"/>
    <w:rsid w:val="0036143E"/>
    <w:rsid w:val="00396991"/>
    <w:rsid w:val="003C1396"/>
    <w:rsid w:val="003C7CF0"/>
    <w:rsid w:val="003E7062"/>
    <w:rsid w:val="004156C4"/>
    <w:rsid w:val="004312D6"/>
    <w:rsid w:val="004349D6"/>
    <w:rsid w:val="004551EC"/>
    <w:rsid w:val="0045656A"/>
    <w:rsid w:val="0046003F"/>
    <w:rsid w:val="00490E3A"/>
    <w:rsid w:val="00493467"/>
    <w:rsid w:val="004960BD"/>
    <w:rsid w:val="004C25A5"/>
    <w:rsid w:val="004D2A70"/>
    <w:rsid w:val="004D7323"/>
    <w:rsid w:val="00511E72"/>
    <w:rsid w:val="005305C0"/>
    <w:rsid w:val="00582ED9"/>
    <w:rsid w:val="00597E50"/>
    <w:rsid w:val="005A4D97"/>
    <w:rsid w:val="005C1C84"/>
    <w:rsid w:val="005D59D4"/>
    <w:rsid w:val="005D6E35"/>
    <w:rsid w:val="005D7314"/>
    <w:rsid w:val="005F6B34"/>
    <w:rsid w:val="00630370"/>
    <w:rsid w:val="00636E82"/>
    <w:rsid w:val="006518E7"/>
    <w:rsid w:val="00664493"/>
    <w:rsid w:val="006812D6"/>
    <w:rsid w:val="0068172F"/>
    <w:rsid w:val="006821E2"/>
    <w:rsid w:val="006828A1"/>
    <w:rsid w:val="006A6900"/>
    <w:rsid w:val="006B0E97"/>
    <w:rsid w:val="006C3B8F"/>
    <w:rsid w:val="006C66BD"/>
    <w:rsid w:val="006D6865"/>
    <w:rsid w:val="006E2676"/>
    <w:rsid w:val="0070187E"/>
    <w:rsid w:val="00707800"/>
    <w:rsid w:val="00723768"/>
    <w:rsid w:val="00744A15"/>
    <w:rsid w:val="00752930"/>
    <w:rsid w:val="00754009"/>
    <w:rsid w:val="00754C25"/>
    <w:rsid w:val="0075755D"/>
    <w:rsid w:val="0076297B"/>
    <w:rsid w:val="00772A10"/>
    <w:rsid w:val="00784F8B"/>
    <w:rsid w:val="007A064A"/>
    <w:rsid w:val="007A5A0D"/>
    <w:rsid w:val="007C3C65"/>
    <w:rsid w:val="007D2481"/>
    <w:rsid w:val="007F3F02"/>
    <w:rsid w:val="00800E74"/>
    <w:rsid w:val="008234F6"/>
    <w:rsid w:val="00834070"/>
    <w:rsid w:val="00835F59"/>
    <w:rsid w:val="00847D72"/>
    <w:rsid w:val="00850AEF"/>
    <w:rsid w:val="008515C3"/>
    <w:rsid w:val="0086327C"/>
    <w:rsid w:val="008655B7"/>
    <w:rsid w:val="00894AAE"/>
    <w:rsid w:val="008A7B09"/>
    <w:rsid w:val="008C03DF"/>
    <w:rsid w:val="008C3633"/>
    <w:rsid w:val="008C42C5"/>
    <w:rsid w:val="008E208C"/>
    <w:rsid w:val="008E51E1"/>
    <w:rsid w:val="008E787B"/>
    <w:rsid w:val="00920319"/>
    <w:rsid w:val="00924A96"/>
    <w:rsid w:val="009436F7"/>
    <w:rsid w:val="00943C45"/>
    <w:rsid w:val="009C0A3C"/>
    <w:rsid w:val="009C6D89"/>
    <w:rsid w:val="009E3A9A"/>
    <w:rsid w:val="009F7833"/>
    <w:rsid w:val="00A12808"/>
    <w:rsid w:val="00A16CB5"/>
    <w:rsid w:val="00A22952"/>
    <w:rsid w:val="00A25F37"/>
    <w:rsid w:val="00A34731"/>
    <w:rsid w:val="00A45BD8"/>
    <w:rsid w:val="00A505E2"/>
    <w:rsid w:val="00A5323F"/>
    <w:rsid w:val="00A77920"/>
    <w:rsid w:val="00A81F5A"/>
    <w:rsid w:val="00A875E2"/>
    <w:rsid w:val="00A951FD"/>
    <w:rsid w:val="00AA0933"/>
    <w:rsid w:val="00AA109A"/>
    <w:rsid w:val="00AB7DAE"/>
    <w:rsid w:val="00AD1660"/>
    <w:rsid w:val="00AD4DBD"/>
    <w:rsid w:val="00AF403A"/>
    <w:rsid w:val="00B15608"/>
    <w:rsid w:val="00B161DF"/>
    <w:rsid w:val="00B227BA"/>
    <w:rsid w:val="00B32D0C"/>
    <w:rsid w:val="00B35592"/>
    <w:rsid w:val="00B511F1"/>
    <w:rsid w:val="00B520A9"/>
    <w:rsid w:val="00B52B8F"/>
    <w:rsid w:val="00B62ADC"/>
    <w:rsid w:val="00B81E64"/>
    <w:rsid w:val="00BA76E2"/>
    <w:rsid w:val="00BC5CCF"/>
    <w:rsid w:val="00BC6309"/>
    <w:rsid w:val="00BD54A8"/>
    <w:rsid w:val="00C0432C"/>
    <w:rsid w:val="00C07D53"/>
    <w:rsid w:val="00C11902"/>
    <w:rsid w:val="00C125C0"/>
    <w:rsid w:val="00C13DB4"/>
    <w:rsid w:val="00C161D5"/>
    <w:rsid w:val="00C32ED0"/>
    <w:rsid w:val="00C3545C"/>
    <w:rsid w:val="00C428C1"/>
    <w:rsid w:val="00C52697"/>
    <w:rsid w:val="00C573B8"/>
    <w:rsid w:val="00C5794F"/>
    <w:rsid w:val="00C654A9"/>
    <w:rsid w:val="00C75F0C"/>
    <w:rsid w:val="00C76193"/>
    <w:rsid w:val="00C81AD6"/>
    <w:rsid w:val="00C84221"/>
    <w:rsid w:val="00CC6337"/>
    <w:rsid w:val="00CD0E73"/>
    <w:rsid w:val="00CE48D4"/>
    <w:rsid w:val="00CF60A9"/>
    <w:rsid w:val="00CF60B5"/>
    <w:rsid w:val="00D07E1F"/>
    <w:rsid w:val="00D24A05"/>
    <w:rsid w:val="00D26DFA"/>
    <w:rsid w:val="00D32967"/>
    <w:rsid w:val="00D37C5C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310A"/>
    <w:rsid w:val="00DC736D"/>
    <w:rsid w:val="00DD7F82"/>
    <w:rsid w:val="00DE037B"/>
    <w:rsid w:val="00DE4EE0"/>
    <w:rsid w:val="00E04A3C"/>
    <w:rsid w:val="00E10C6F"/>
    <w:rsid w:val="00E178CF"/>
    <w:rsid w:val="00E17EB9"/>
    <w:rsid w:val="00E24703"/>
    <w:rsid w:val="00E25874"/>
    <w:rsid w:val="00E31758"/>
    <w:rsid w:val="00E408C9"/>
    <w:rsid w:val="00E43D9B"/>
    <w:rsid w:val="00E62129"/>
    <w:rsid w:val="00E65063"/>
    <w:rsid w:val="00E67E37"/>
    <w:rsid w:val="00E723E0"/>
    <w:rsid w:val="00E75E53"/>
    <w:rsid w:val="00E75EFB"/>
    <w:rsid w:val="00E80DD2"/>
    <w:rsid w:val="00EB00C9"/>
    <w:rsid w:val="00ED4A46"/>
    <w:rsid w:val="00EF135B"/>
    <w:rsid w:val="00EF13D0"/>
    <w:rsid w:val="00F006B0"/>
    <w:rsid w:val="00F23756"/>
    <w:rsid w:val="00F34FDC"/>
    <w:rsid w:val="00F541DC"/>
    <w:rsid w:val="00F57292"/>
    <w:rsid w:val="00F84820"/>
    <w:rsid w:val="00F84DD8"/>
    <w:rsid w:val="00F94145"/>
    <w:rsid w:val="00FB370F"/>
    <w:rsid w:val="00FC6B34"/>
    <w:rsid w:val="00FD52B9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9A1542EF-90CA-44E6-9ADB-359BF4A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C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EB00C9"/>
    <w:p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B00C9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B00C9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00C9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EB00C9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2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4-Accent4">
    <w:name w:val="List Table 4 Accent 4"/>
    <w:basedOn w:val="TableNormal"/>
    <w:uiPriority w:val="49"/>
    <w:rsid w:val="00BC630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1DE5-777A-4426-8D14-DCDEE12E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SOF1 Practical 07: Class Vector</vt:lpstr>
    </vt:vector>
  </TitlesOfParts>
  <Company>Department of Computer Science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SOF1 Practical 07: Class Vector</dc:title>
  <dc:subject/>
  <dc:creator>Lilian Blot</dc:creator>
  <cp:keywords/>
  <dc:description/>
  <cp:lastModifiedBy>Lilian Blot</cp:lastModifiedBy>
  <cp:revision>4</cp:revision>
  <cp:lastPrinted>2019-10-18T08:46:00Z</cp:lastPrinted>
  <dcterms:created xsi:type="dcterms:W3CDTF">2024-11-09T07:48:00Z</dcterms:created>
  <dcterms:modified xsi:type="dcterms:W3CDTF">2024-11-23T13:18:00Z</dcterms:modified>
</cp:coreProperties>
</file>