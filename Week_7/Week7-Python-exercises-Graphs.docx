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C546B" w14:textId="6063A41B" w:rsidR="00835F59" w:rsidRPr="00C0432C" w:rsidRDefault="001A300A" w:rsidP="00E83226">
      <w:pPr>
        <w:pStyle w:val="Title"/>
      </w:pPr>
      <w:bookmarkStart w:id="0" w:name="_Hlk180473545"/>
      <w:r w:rsidRPr="00C0432C">
        <w:t xml:space="preserve">Algorithms &amp; </w:t>
      </w:r>
      <w:r w:rsidRPr="00EB00C9">
        <w:t>Data</w:t>
      </w:r>
      <w:r w:rsidRPr="00C0432C">
        <w:t xml:space="preserve"> Structures</w:t>
      </w:r>
    </w:p>
    <w:bookmarkEnd w:id="0"/>
    <w:p w14:paraId="283D313A" w14:textId="06D8947C" w:rsidR="00835F59" w:rsidRPr="009C0A3C" w:rsidRDefault="004312D6" w:rsidP="00E83226">
      <w:pPr>
        <w:pStyle w:val="Subtitle"/>
      </w:pPr>
      <w:r w:rsidRPr="00EB00C9">
        <w:t>W</w:t>
      </w:r>
      <w:r w:rsidR="00E80DD2" w:rsidRPr="00EB00C9">
        <w:t>eek</w:t>
      </w:r>
      <w:r w:rsidR="00C75F0C">
        <w:t xml:space="preserve"> </w:t>
      </w:r>
      <w:r w:rsidR="004B0813">
        <w:t>7</w:t>
      </w:r>
      <w:r w:rsidR="00EB00C9">
        <w:t xml:space="preserve"> -</w:t>
      </w:r>
      <w:r w:rsidR="004B0813">
        <w:t>Graphs</w:t>
      </w:r>
    </w:p>
    <w:p w14:paraId="6BEFE94F" w14:textId="346906A2" w:rsidR="00723D54" w:rsidRDefault="00723D54" w:rsidP="00E83226">
      <w:pPr>
        <w:pStyle w:val="Heading1"/>
      </w:pPr>
      <w:r>
        <w:t xml:space="preserve">Problem </w:t>
      </w:r>
      <w:r w:rsidR="00EB00C9">
        <w:t>Introduction</w:t>
      </w:r>
      <w:r>
        <w:t xml:space="preserve"> </w:t>
      </w:r>
    </w:p>
    <w:p w14:paraId="5E9218A7" w14:textId="1467259C" w:rsidR="00723D54" w:rsidRDefault="00723D54" w:rsidP="00E83226">
      <w:r>
        <w:t xml:space="preserve">It is often asserted that social network analysis (SNA) can help to identify key players in a network who should be targeted </w:t>
      </w:r>
      <w:r w:rsidR="00511450">
        <w:t>to</w:t>
      </w:r>
      <w:r>
        <w:t xml:space="preserve"> disrupt </w:t>
      </w:r>
      <w:r w:rsidRPr="00E83226">
        <w:t>organisational</w:t>
      </w:r>
      <w:r>
        <w:t xml:space="preserve"> terrorist activities. It is thought that measures of centrality might be useful as an investigative tool. The aim of this question is to compute such measures. </w:t>
      </w:r>
    </w:p>
    <w:p w14:paraId="4644A671" w14:textId="181F783B" w:rsidR="00723D54" w:rsidRDefault="00723D54" w:rsidP="00E83226">
      <w:r>
        <w:t xml:space="preserve">We have implemented and provided the class </w:t>
      </w:r>
      <w:r w:rsidRPr="00723D54">
        <w:rPr>
          <w:rFonts w:ascii="Courier New" w:hAnsi="Courier New" w:cs="Courier New"/>
        </w:rPr>
        <w:t>User</w:t>
      </w:r>
      <w:r>
        <w:t xml:space="preserve"> which represents a user </w:t>
      </w:r>
      <w:r w:rsidR="00511450">
        <w:t>in each</w:t>
      </w:r>
      <w:r>
        <w:t xml:space="preserve"> network. You </w:t>
      </w:r>
      <w:r w:rsidRPr="00723D54">
        <w:rPr>
          <w:b/>
          <w:bCs/>
        </w:rPr>
        <w:t>must not modify</w:t>
      </w:r>
      <w:r>
        <w:t xml:space="preserve"> this class as it is complete, however you are advised to consult the class documentation before attempting the question.</w:t>
      </w:r>
    </w:p>
    <w:p w14:paraId="3F360B93" w14:textId="54181631" w:rsidR="00E83226" w:rsidRDefault="00E83226" w:rsidP="00E83226">
      <w:r>
        <w:t>To achieve our aim, we need</w:t>
      </w:r>
      <w:r w:rsidR="00723D54">
        <w:t xml:space="preserve"> to implement the class </w:t>
      </w:r>
      <w:r w:rsidR="00723D54" w:rsidRPr="00723D54">
        <w:rPr>
          <w:rFonts w:ascii="Courier New" w:hAnsi="Courier New" w:cs="Courier New"/>
        </w:rPr>
        <w:t>SocialNetwork</w:t>
      </w:r>
      <w:r w:rsidR="00723D54">
        <w:t xml:space="preserve"> representing connection between users.</w:t>
      </w:r>
      <w:r>
        <w:t xml:space="preserve"> Create a module called </w:t>
      </w:r>
      <w:r w:rsidRPr="00E83226">
        <w:rPr>
          <w:rFonts w:ascii="Courier New" w:hAnsi="Courier New"/>
        </w:rPr>
        <w:t>socialnetwork</w:t>
      </w:r>
      <w:r>
        <w:t xml:space="preserve"> where you will implement the class </w:t>
      </w:r>
      <w:r w:rsidRPr="00723D54">
        <w:rPr>
          <w:rFonts w:ascii="Courier New" w:hAnsi="Courier New" w:cs="Courier New"/>
        </w:rPr>
        <w:t>SocialNetwork</w:t>
      </w:r>
      <w:r>
        <w:t>.</w:t>
      </w:r>
    </w:p>
    <w:p w14:paraId="52B208F4" w14:textId="109F02AB" w:rsidR="00723D54" w:rsidRDefault="00723D54" w:rsidP="00E83226">
      <w:r>
        <w:t xml:space="preserve">An instance of the class </w:t>
      </w:r>
      <w:r w:rsidR="00E83226" w:rsidRPr="00723D54">
        <w:rPr>
          <w:rFonts w:ascii="Courier New" w:hAnsi="Courier New" w:cs="Courier New"/>
        </w:rPr>
        <w:t>SocialNetwork</w:t>
      </w:r>
      <w:r w:rsidR="00E83226">
        <w:t xml:space="preserve"> has</w:t>
      </w:r>
      <w:r>
        <w:t xml:space="preserve"> the following protected attributes:</w:t>
      </w:r>
    </w:p>
    <w:p w14:paraId="322A749F" w14:textId="5880F33A" w:rsidR="00723D54" w:rsidRDefault="00F659AB" w:rsidP="00E83226">
      <w:pPr>
        <w:pStyle w:val="ListParagraph"/>
        <w:numPr>
          <w:ilvl w:val="0"/>
          <w:numId w:val="43"/>
        </w:numPr>
      </w:pPr>
      <w:r>
        <w:rPr>
          <w:rFonts w:ascii="Courier New" w:hAnsi="Courier New" w:cs="Courier New"/>
        </w:rPr>
        <w:t>_</w:t>
      </w:r>
      <w:r w:rsidR="00723D54" w:rsidRPr="00723D54">
        <w:rPr>
          <w:rFonts w:ascii="Courier New" w:hAnsi="Courier New" w:cs="Courier New"/>
        </w:rPr>
        <w:t>name</w:t>
      </w:r>
      <w:r w:rsidR="00723D54">
        <w:t xml:space="preserve"> a string containing the name of the Network,</w:t>
      </w:r>
    </w:p>
    <w:p w14:paraId="3E038857" w14:textId="65FFED7B" w:rsidR="00723D54" w:rsidRDefault="00F659AB" w:rsidP="00E83226">
      <w:pPr>
        <w:pStyle w:val="ListParagraph"/>
        <w:numPr>
          <w:ilvl w:val="0"/>
          <w:numId w:val="43"/>
        </w:numPr>
      </w:pPr>
      <w:r>
        <w:rPr>
          <w:rFonts w:ascii="Courier New" w:hAnsi="Courier New" w:cs="Courier New"/>
        </w:rPr>
        <w:t>_</w:t>
      </w:r>
      <w:r w:rsidR="00723D54" w:rsidRPr="00723D54">
        <w:rPr>
          <w:rFonts w:ascii="Courier New" w:hAnsi="Courier New" w:cs="Courier New"/>
        </w:rPr>
        <w:t>users</w:t>
      </w:r>
      <w:r w:rsidR="00723D54">
        <w:t xml:space="preserve">, a dictionary containing all users from that network mapped by their </w:t>
      </w:r>
      <w:r w:rsidR="00723D54" w:rsidRPr="00723D54">
        <w:rPr>
          <w:rFonts w:ascii="Courier New" w:hAnsi="Courier New" w:cs="Courier New"/>
        </w:rPr>
        <w:t>id</w:t>
      </w:r>
      <w:r w:rsidR="00723D54">
        <w:t>.</w:t>
      </w:r>
    </w:p>
    <w:p w14:paraId="0DB5F97D" w14:textId="08BBEB36" w:rsidR="00723D54" w:rsidRDefault="00723D54" w:rsidP="00E83226">
      <w:r>
        <w:t xml:space="preserve">Note that the class </w:t>
      </w:r>
      <w:r w:rsidR="004B0813" w:rsidRPr="00723D54">
        <w:rPr>
          <w:rFonts w:ascii="Courier New" w:hAnsi="Courier New" w:cs="Courier New"/>
        </w:rPr>
        <w:t>SocialNetwork</w:t>
      </w:r>
      <w:r w:rsidR="004B0813">
        <w:t xml:space="preserve"> forms</w:t>
      </w:r>
      <w:r>
        <w:t xml:space="preserve"> an implicit graph via users' relationships.</w:t>
      </w:r>
    </w:p>
    <w:p w14:paraId="625C2F4E" w14:textId="77777777" w:rsidR="00723D54" w:rsidRDefault="00723D54" w:rsidP="00E83226">
      <w:pPr>
        <w:pStyle w:val="Heading2"/>
      </w:pPr>
      <w:r>
        <w:t>Exercise 1:</w:t>
      </w:r>
    </w:p>
    <w:p w14:paraId="1120936C" w14:textId="07B4F149" w:rsidR="00723D54" w:rsidRDefault="00723D54" w:rsidP="00E83226">
      <w:r>
        <w:t xml:space="preserve">Implement the method </w:t>
      </w:r>
      <w:r w:rsidRPr="00723D54">
        <w:rPr>
          <w:rFonts w:ascii="Courier New" w:hAnsi="Courier New" w:cs="Courier New"/>
        </w:rPr>
        <w:t>__init__(name)</w:t>
      </w:r>
      <w:r>
        <w:t xml:space="preserve"> which takes the name of the Network as a string parameter and initialises the attribute </w:t>
      </w:r>
      <w:r w:rsidRPr="00723D54">
        <w:rPr>
          <w:rFonts w:ascii="Courier New" w:hAnsi="Courier New" w:cs="Courier New"/>
        </w:rPr>
        <w:t>users</w:t>
      </w:r>
      <w:r>
        <w:t xml:space="preserve"> to an empty dictionary.</w:t>
      </w:r>
    </w:p>
    <w:p w14:paraId="14EF0CF8" w14:textId="77777777" w:rsidR="00723D54" w:rsidRDefault="00723D54" w:rsidP="00E83226">
      <w:pPr>
        <w:pStyle w:val="Heading2"/>
      </w:pPr>
      <w:r>
        <w:t>Exercise 2:</w:t>
      </w:r>
    </w:p>
    <w:p w14:paraId="118B8BA5" w14:textId="48181AE0" w:rsidR="00723D54" w:rsidRDefault="00723D54" w:rsidP="00E83226">
      <w:r>
        <w:t xml:space="preserve">Implement the method </w:t>
      </w:r>
      <w:r w:rsidRPr="00723D54">
        <w:rPr>
          <w:rFonts w:ascii="Courier New" w:hAnsi="Courier New" w:cs="Courier New"/>
        </w:rPr>
        <w:t>create_user(id, name)</w:t>
      </w:r>
      <w:r>
        <w:t xml:space="preserve"> which creates and returns a new </w:t>
      </w:r>
      <w:r w:rsidRPr="00723D54">
        <w:rPr>
          <w:rFonts w:ascii="Courier New" w:hAnsi="Courier New" w:cs="Courier New"/>
        </w:rPr>
        <w:t>User</w:t>
      </w:r>
      <w:r>
        <w:t xml:space="preserve"> instance and adds it to the list of users in the social network. The first parameter is the user's </w:t>
      </w:r>
      <w:r w:rsidRPr="00723D54">
        <w:rPr>
          <w:rFonts w:ascii="Courier New" w:hAnsi="Courier New" w:cs="Courier New"/>
        </w:rPr>
        <w:t>id</w:t>
      </w:r>
      <w:r>
        <w:rPr>
          <w:rFonts w:ascii="Courier New" w:hAnsi="Courier New" w:cs="Courier New"/>
        </w:rPr>
        <w:t xml:space="preserve"> </w:t>
      </w:r>
      <w:r>
        <w:t xml:space="preserve">and the second the user's </w:t>
      </w:r>
      <w:r w:rsidRPr="00723D54">
        <w:rPr>
          <w:rFonts w:ascii="Courier New" w:hAnsi="Courier New" w:cs="Courier New"/>
        </w:rPr>
        <w:t>name</w:t>
      </w:r>
      <w:r>
        <w:t xml:space="preserve">. The method must </w:t>
      </w:r>
      <w:r w:rsidR="00C10A96">
        <w:t>raise</w:t>
      </w:r>
      <w:r>
        <w:t xml:space="preserve"> a </w:t>
      </w:r>
      <w:r w:rsidRPr="00723D54">
        <w:rPr>
          <w:rFonts w:ascii="Courier New" w:hAnsi="Courier New" w:cs="Courier New"/>
        </w:rPr>
        <w:t>ValueError</w:t>
      </w:r>
      <w:r>
        <w:t xml:space="preserve"> if a user with the same </w:t>
      </w:r>
      <w:r>
        <w:rPr>
          <w:rFonts w:ascii="Courier New" w:hAnsi="Courier New" w:cs="Courier New"/>
        </w:rPr>
        <w:t>id</w:t>
      </w:r>
      <w:r>
        <w:t xml:space="preserve"> already exists in this network.</w:t>
      </w:r>
    </w:p>
    <w:p w14:paraId="234F25E9" w14:textId="77777777" w:rsidR="00723D54" w:rsidRDefault="00723D54" w:rsidP="00E83226">
      <w:pPr>
        <w:pStyle w:val="Heading2"/>
      </w:pPr>
      <w:r>
        <w:t>Exercise 3:</w:t>
      </w:r>
    </w:p>
    <w:p w14:paraId="146A3501" w14:textId="29FB23C7" w:rsidR="00723D54" w:rsidRDefault="00723D54" w:rsidP="00E83226">
      <w:r>
        <w:t xml:space="preserve">Implement the method </w:t>
      </w:r>
      <w:r w:rsidRPr="00723D54">
        <w:rPr>
          <w:rFonts w:ascii="Courier New" w:hAnsi="Courier New" w:cs="Courier New"/>
        </w:rPr>
        <w:t>get_user(id)</w:t>
      </w:r>
      <w:r>
        <w:t xml:space="preserve"> which takes a user's </w:t>
      </w:r>
      <w:r w:rsidRPr="00723D54">
        <w:rPr>
          <w:rFonts w:ascii="Courier New" w:hAnsi="Courier New" w:cs="Courier New"/>
        </w:rPr>
        <w:t>id</w:t>
      </w:r>
      <w:r>
        <w:t xml:space="preserve"> as parameter and returns the </w:t>
      </w:r>
      <w:r w:rsidRPr="00723D54">
        <w:rPr>
          <w:rFonts w:ascii="Courier New" w:hAnsi="Courier New" w:cs="Courier New"/>
        </w:rPr>
        <w:t>User</w:t>
      </w:r>
      <w:r>
        <w:t xml:space="preserve"> instance with this</w:t>
      </w:r>
      <w:r w:rsidR="00DE5E5F">
        <w:t xml:space="preserve"> </w:t>
      </w:r>
      <w:r w:rsidRPr="00DE5E5F">
        <w:rPr>
          <w:rFonts w:ascii="Courier New" w:hAnsi="Courier New"/>
        </w:rPr>
        <w:t>id</w:t>
      </w:r>
      <w:r>
        <w:t xml:space="preserve">. The method should </w:t>
      </w:r>
      <w:r w:rsidR="00C10A96">
        <w:t>raise</w:t>
      </w:r>
      <w:r>
        <w:t xml:space="preserve"> a</w:t>
      </w:r>
      <w:r w:rsidR="00DE5E5F">
        <w:t xml:space="preserve"> </w:t>
      </w:r>
      <w:r w:rsidR="00DE5E5F">
        <w:rPr>
          <w:rFonts w:ascii="Courier New" w:hAnsi="Courier New"/>
        </w:rPr>
        <w:t>ValueError</w:t>
      </w:r>
      <w:r>
        <w:t xml:space="preserve"> if no such user exists.</w:t>
      </w:r>
    </w:p>
    <w:p w14:paraId="68DA7AAC" w14:textId="77777777" w:rsidR="00E83226" w:rsidRDefault="00E83226">
      <w:pPr>
        <w:spacing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CD6DEA4" w14:textId="6E81139E" w:rsidR="00DE5E5F" w:rsidRDefault="00DE5E5F" w:rsidP="00E83226">
      <w:pPr>
        <w:pStyle w:val="Heading2"/>
      </w:pPr>
      <w:r>
        <w:lastRenderedPageBreak/>
        <w:t>Exercise 4:</w:t>
      </w:r>
    </w:p>
    <w:p w14:paraId="0B54E2A9" w14:textId="20A11671" w:rsidR="00723D54" w:rsidRDefault="00DE5E5F" w:rsidP="00E83226">
      <w:r>
        <w:t>I</w:t>
      </w:r>
      <w:r w:rsidR="00723D54">
        <w:t xml:space="preserve">mplement the method </w:t>
      </w:r>
      <w:r w:rsidR="00723D54" w:rsidRPr="00DE5E5F">
        <w:rPr>
          <w:rFonts w:ascii="Courier New" w:hAnsi="Courier New"/>
        </w:rPr>
        <w:t>add</w:t>
      </w:r>
      <w:r>
        <w:rPr>
          <w:rFonts w:ascii="Courier New" w:hAnsi="Courier New"/>
        </w:rPr>
        <w:t>_r</w:t>
      </w:r>
      <w:r w:rsidR="00723D54" w:rsidRPr="00DE5E5F">
        <w:rPr>
          <w:rFonts w:ascii="Courier New" w:hAnsi="Courier New"/>
        </w:rPr>
        <w:t>elationship(user</w:t>
      </w:r>
      <w:r>
        <w:rPr>
          <w:rFonts w:ascii="Courier New" w:hAnsi="Courier New"/>
        </w:rPr>
        <w:t>_o</w:t>
      </w:r>
      <w:r w:rsidR="00723D54" w:rsidRPr="00DE5E5F">
        <w:rPr>
          <w:rFonts w:ascii="Courier New" w:hAnsi="Courier New"/>
        </w:rPr>
        <w:t>ne</w:t>
      </w:r>
      <w:r>
        <w:rPr>
          <w:rFonts w:ascii="Courier New" w:hAnsi="Courier New"/>
        </w:rPr>
        <w:t>_</w:t>
      </w:r>
      <w:r w:rsidR="00723D54" w:rsidRPr="00DE5E5F">
        <w:rPr>
          <w:rFonts w:ascii="Courier New" w:hAnsi="Courier New"/>
        </w:rPr>
        <w:t>ID, user</w:t>
      </w:r>
      <w:r>
        <w:rPr>
          <w:rFonts w:ascii="Courier New" w:hAnsi="Courier New"/>
        </w:rPr>
        <w:t>_t</w:t>
      </w:r>
      <w:r w:rsidR="00723D54" w:rsidRPr="00DE5E5F">
        <w:rPr>
          <w:rFonts w:ascii="Courier New" w:hAnsi="Courier New"/>
        </w:rPr>
        <w:t>wo</w:t>
      </w:r>
      <w:r>
        <w:rPr>
          <w:rFonts w:ascii="Courier New" w:hAnsi="Courier New"/>
        </w:rPr>
        <w:t>_</w:t>
      </w:r>
      <w:r w:rsidR="00723D54" w:rsidRPr="00DE5E5F">
        <w:rPr>
          <w:rFonts w:ascii="Courier New" w:hAnsi="Courier New"/>
        </w:rPr>
        <w:t>ID)</w:t>
      </w:r>
      <w:r w:rsidR="00723D54">
        <w:t xml:space="preserve"> which adds the user with </w:t>
      </w:r>
      <w:r w:rsidRPr="00DE5E5F">
        <w:rPr>
          <w:rFonts w:ascii="Courier New" w:hAnsi="Courier New"/>
        </w:rPr>
        <w:t>user</w:t>
      </w:r>
      <w:r>
        <w:rPr>
          <w:rFonts w:ascii="Courier New" w:hAnsi="Courier New"/>
        </w:rPr>
        <w:t>_o</w:t>
      </w:r>
      <w:r w:rsidRPr="00DE5E5F">
        <w:rPr>
          <w:rFonts w:ascii="Courier New" w:hAnsi="Courier New"/>
        </w:rPr>
        <w:t>ne</w:t>
      </w:r>
      <w:r>
        <w:rPr>
          <w:rFonts w:ascii="Courier New" w:hAnsi="Courier New"/>
        </w:rPr>
        <w:t>_</w:t>
      </w:r>
      <w:r w:rsidRPr="00DE5E5F">
        <w:rPr>
          <w:rFonts w:ascii="Courier New" w:hAnsi="Courier New"/>
        </w:rPr>
        <w:t>ID</w:t>
      </w:r>
      <w:r>
        <w:t xml:space="preserve"> </w:t>
      </w:r>
      <w:r w:rsidR="00723D54">
        <w:t xml:space="preserve">to </w:t>
      </w:r>
      <w:r w:rsidRPr="00DE5E5F">
        <w:rPr>
          <w:rFonts w:ascii="Courier New" w:hAnsi="Courier New"/>
        </w:rPr>
        <w:t>user</w:t>
      </w:r>
      <w:r>
        <w:rPr>
          <w:rFonts w:ascii="Courier New" w:hAnsi="Courier New"/>
        </w:rPr>
        <w:t>_two_</w:t>
      </w:r>
      <w:r w:rsidRPr="00DE5E5F">
        <w:rPr>
          <w:rFonts w:ascii="Courier New" w:hAnsi="Courier New"/>
        </w:rPr>
        <w:t>ID</w:t>
      </w:r>
      <w:r w:rsidR="00723D54">
        <w:t xml:space="preserve"> user's connection and vice versa. The method should return </w:t>
      </w:r>
      <w:r w:rsidR="00C10A96">
        <w:rPr>
          <w:rFonts w:ascii="Courier New" w:hAnsi="Courier New"/>
        </w:rPr>
        <w:t>True</w:t>
      </w:r>
      <w:r w:rsidR="00723D54">
        <w:t xml:space="preserve"> if the connection was successful, </w:t>
      </w:r>
      <w:r w:rsidR="00C10A96">
        <w:rPr>
          <w:rFonts w:ascii="Courier New" w:hAnsi="Courier New"/>
        </w:rPr>
        <w:t>False</w:t>
      </w:r>
      <w:r w:rsidR="00723D54">
        <w:t xml:space="preserve"> otherwise. The method must </w:t>
      </w:r>
      <w:r w:rsidR="00C10A96">
        <w:t>raise</w:t>
      </w:r>
      <w:r w:rsidR="00723D54">
        <w:t xml:space="preserve"> </w:t>
      </w:r>
      <w:r w:rsidR="00C10A96">
        <w:rPr>
          <w:rFonts w:ascii="Courier New" w:hAnsi="Courier New"/>
        </w:rPr>
        <w:t>ValueError</w:t>
      </w:r>
      <w:r w:rsidR="00723D54">
        <w:t xml:space="preserve"> if one or </w:t>
      </w:r>
      <w:r w:rsidR="004B0813">
        <w:t>both users</w:t>
      </w:r>
      <w:r w:rsidR="00723D54">
        <w:t xml:space="preserve"> do not exist.</w:t>
      </w:r>
      <w:r w:rsidR="004B0813">
        <w:t xml:space="preserve"> Note, this is the method that creates the edges between the vertices (the users) of the graph.</w:t>
      </w:r>
    </w:p>
    <w:p w14:paraId="52883600" w14:textId="43743BE8" w:rsidR="00723D54" w:rsidRDefault="00604A71" w:rsidP="00E83226">
      <w:pPr>
        <w:pStyle w:val="Heading2"/>
      </w:pPr>
      <w:r>
        <w:t>Exercise 5:</w:t>
      </w:r>
    </w:p>
    <w:p w14:paraId="010CAA98" w14:textId="77777777" w:rsidR="00604A71" w:rsidRDefault="00604A71" w:rsidP="00E83226">
      <w:r>
        <w:t>If you have been using LinkedIn you may have seen that whenever you open your connections, you find 1</w:t>
      </w:r>
      <w:r w:rsidRPr="00D77BF0">
        <w:rPr>
          <w:vertAlign w:val="superscript"/>
        </w:rPr>
        <w:t>st</w:t>
      </w:r>
      <w:r>
        <w:t>, 2</w:t>
      </w:r>
      <w:r w:rsidRPr="00D77BF0">
        <w:rPr>
          <w:vertAlign w:val="superscript"/>
        </w:rPr>
        <w:t>nd</w:t>
      </w:r>
      <w:r>
        <w:t xml:space="preserve"> or 3</w:t>
      </w:r>
      <w:r w:rsidRPr="00D77BF0">
        <w:rPr>
          <w:vertAlign w:val="superscript"/>
        </w:rPr>
        <w:t>rd</w:t>
      </w:r>
      <w:r>
        <w:t xml:space="preserve"> written. It means the following:</w:t>
      </w:r>
    </w:p>
    <w:p w14:paraId="5DF93A12" w14:textId="77777777" w:rsidR="00604A71" w:rsidRDefault="00604A71" w:rsidP="00E83226">
      <w:pPr>
        <w:pStyle w:val="ListParagraph"/>
        <w:numPr>
          <w:ilvl w:val="0"/>
          <w:numId w:val="44"/>
        </w:numPr>
      </w:pPr>
      <w:r>
        <w:t>1</w:t>
      </w:r>
      <w:r w:rsidRPr="00860C04">
        <w:rPr>
          <w:vertAlign w:val="superscript"/>
        </w:rPr>
        <w:t>st</w:t>
      </w:r>
      <w:r>
        <w:t xml:space="preserve">-degree – People you’re directly connected to because you have accepted their invitation to connect, or they have accepted your invitation. </w:t>
      </w:r>
    </w:p>
    <w:p w14:paraId="3D35AEDD" w14:textId="77777777" w:rsidR="00604A71" w:rsidRDefault="00604A71" w:rsidP="00E83226">
      <w:pPr>
        <w:pStyle w:val="ListParagraph"/>
        <w:numPr>
          <w:ilvl w:val="0"/>
          <w:numId w:val="44"/>
        </w:numPr>
      </w:pPr>
      <w:r>
        <w:t>2</w:t>
      </w:r>
      <w:r w:rsidRPr="00860C04">
        <w:rPr>
          <w:vertAlign w:val="superscript"/>
        </w:rPr>
        <w:t>nd</w:t>
      </w:r>
      <w:r>
        <w:t xml:space="preserve">-degree – People who are connected to your 1st-degree connections but are not 1sr degree connections. </w:t>
      </w:r>
    </w:p>
    <w:p w14:paraId="4F822FEC" w14:textId="77777777" w:rsidR="00604A71" w:rsidRDefault="00604A71" w:rsidP="00E83226">
      <w:pPr>
        <w:pStyle w:val="ListParagraph"/>
        <w:numPr>
          <w:ilvl w:val="0"/>
          <w:numId w:val="44"/>
        </w:numPr>
      </w:pPr>
      <w:r>
        <w:t>3</w:t>
      </w:r>
      <w:r w:rsidRPr="00860C04">
        <w:rPr>
          <w:vertAlign w:val="superscript"/>
        </w:rPr>
        <w:t>rd</w:t>
      </w:r>
      <w:r>
        <w:t>-degree – People who are connected to your 2nd-degree connections, but are not 1</w:t>
      </w:r>
      <w:r w:rsidRPr="00860C04">
        <w:rPr>
          <w:vertAlign w:val="superscript"/>
        </w:rPr>
        <w:t>st</w:t>
      </w:r>
      <w:r>
        <w:t xml:space="preserve"> or 2</w:t>
      </w:r>
      <w:r w:rsidRPr="00860C04">
        <w:rPr>
          <w:vertAlign w:val="superscript"/>
        </w:rPr>
        <w:t>nd</w:t>
      </w:r>
      <w:r>
        <w:t xml:space="preserve"> degree connection</w:t>
      </w:r>
    </w:p>
    <w:p w14:paraId="50755031" w14:textId="77777777" w:rsidR="00604A71" w:rsidRDefault="00604A71" w:rsidP="00E83226">
      <w:pPr>
        <w:pStyle w:val="ListParagraph"/>
        <w:numPr>
          <w:ilvl w:val="0"/>
          <w:numId w:val="44"/>
        </w:numPr>
      </w:pPr>
      <w:r>
        <w:t xml:space="preserve">Out of Network – LinkedIn members who fall outside of the categories listed above. </w:t>
      </w:r>
    </w:p>
    <w:p w14:paraId="058648E6" w14:textId="77777777" w:rsidR="00604A71" w:rsidRDefault="00604A71" w:rsidP="00E83226">
      <w:r>
        <w:t>Implement the method c</w:t>
      </w:r>
      <w:r w:rsidRPr="00860C04">
        <w:rPr>
          <w:rFonts w:ascii="Courier New" w:hAnsi="Courier New" w:cs="Courier New"/>
        </w:rPr>
        <w:t>onnexion</w:t>
      </w:r>
      <w:r>
        <w:rPr>
          <w:rFonts w:ascii="Courier New" w:hAnsi="Courier New" w:cs="Courier New"/>
        </w:rPr>
        <w:t>_d</w:t>
      </w:r>
      <w:r w:rsidRPr="00860C04">
        <w:rPr>
          <w:rFonts w:ascii="Courier New" w:hAnsi="Courier New" w:cs="Courier New"/>
        </w:rPr>
        <w:t>egree(source</w:t>
      </w:r>
      <w:r>
        <w:rPr>
          <w:rFonts w:ascii="Courier New" w:hAnsi="Courier New" w:cs="Courier New"/>
        </w:rPr>
        <w:t>_id</w:t>
      </w:r>
      <w:r w:rsidRPr="00860C04">
        <w:rPr>
          <w:rFonts w:ascii="Courier New" w:hAnsi="Courier New" w:cs="Courier New"/>
        </w:rPr>
        <w:t>, target</w:t>
      </w:r>
      <w:r>
        <w:rPr>
          <w:rFonts w:ascii="Courier New" w:hAnsi="Courier New" w:cs="Courier New"/>
        </w:rPr>
        <w:t>_id</w:t>
      </w:r>
      <w:r w:rsidRPr="00860C04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  <w:r>
        <w:t xml:space="preserve">which takes a source user </w:t>
      </w:r>
      <w:r>
        <w:rPr>
          <w:rFonts w:ascii="Courier New" w:hAnsi="Courier New"/>
        </w:rPr>
        <w:t>id</w:t>
      </w:r>
      <w:r>
        <w:t xml:space="preserve">, and a target user </w:t>
      </w:r>
      <w:r>
        <w:rPr>
          <w:rFonts w:ascii="Courier New" w:hAnsi="Courier New"/>
        </w:rPr>
        <w:t>id</w:t>
      </w:r>
      <w:r>
        <w:t>, and returns in which of the four categories described above the target user is. The following encoding is used for the return value:</w:t>
      </w:r>
    </w:p>
    <w:p w14:paraId="5D3F07AD" w14:textId="53995D3E" w:rsidR="00604A71" w:rsidRDefault="00604A71" w:rsidP="00E83226">
      <w:pPr>
        <w:pStyle w:val="ListParagraph"/>
        <w:numPr>
          <w:ilvl w:val="0"/>
          <w:numId w:val="45"/>
        </w:numPr>
      </w:pPr>
      <w:r>
        <w:t>-1 means “out of network”,</w:t>
      </w:r>
    </w:p>
    <w:p w14:paraId="5A0F7A84" w14:textId="3D9AFDD9" w:rsidR="00604A71" w:rsidRDefault="00604A71" w:rsidP="00E83226">
      <w:pPr>
        <w:pStyle w:val="ListParagraph"/>
        <w:numPr>
          <w:ilvl w:val="0"/>
          <w:numId w:val="45"/>
        </w:numPr>
      </w:pPr>
      <w:r>
        <w:t>1 means “1</w:t>
      </w:r>
      <w:r w:rsidRPr="00860C04">
        <w:rPr>
          <w:vertAlign w:val="superscript"/>
        </w:rPr>
        <w:t>st</w:t>
      </w:r>
      <w:r>
        <w:t>-degree”,</w:t>
      </w:r>
    </w:p>
    <w:p w14:paraId="4477E969" w14:textId="1A50D895" w:rsidR="00604A71" w:rsidRPr="00865F2B" w:rsidRDefault="00604A71" w:rsidP="00E83226">
      <w:pPr>
        <w:pStyle w:val="ListParagraph"/>
        <w:numPr>
          <w:ilvl w:val="0"/>
          <w:numId w:val="45"/>
        </w:numPr>
      </w:pPr>
      <w:r>
        <w:t>2 means “</w:t>
      </w:r>
      <w:r w:rsidR="004B0813">
        <w:t>2</w:t>
      </w:r>
      <w:r w:rsidR="004B0813">
        <w:rPr>
          <w:vertAlign w:val="superscript"/>
        </w:rPr>
        <w:t>nd</w:t>
      </w:r>
      <w:r>
        <w:t>-degree”,</w:t>
      </w:r>
    </w:p>
    <w:p w14:paraId="05AC77AD" w14:textId="6AB824B2" w:rsidR="00604A71" w:rsidRDefault="00604A71" w:rsidP="00E83226">
      <w:pPr>
        <w:pStyle w:val="ListParagraph"/>
        <w:numPr>
          <w:ilvl w:val="0"/>
          <w:numId w:val="45"/>
        </w:numPr>
      </w:pPr>
      <w:r>
        <w:t>3 means “</w:t>
      </w:r>
      <w:r w:rsidR="004B0813">
        <w:t>3</w:t>
      </w:r>
      <w:r w:rsidR="004B0813">
        <w:rPr>
          <w:vertAlign w:val="superscript"/>
        </w:rPr>
        <w:t>rd</w:t>
      </w:r>
      <w:r>
        <w:t>-degree”.</w:t>
      </w:r>
    </w:p>
    <w:p w14:paraId="57092A4E" w14:textId="2868786D" w:rsidR="00604A71" w:rsidRPr="00865F2B" w:rsidRDefault="00604A71" w:rsidP="00E83226">
      <w:r>
        <w:t xml:space="preserve">The method MUST NOT raise an error if </w:t>
      </w:r>
      <w:r w:rsidR="004B0813">
        <w:t>one of the ids does not exist, it should return -1 instead.</w:t>
      </w:r>
    </w:p>
    <w:p w14:paraId="57E82CD4" w14:textId="2594E4A6" w:rsidR="00604A71" w:rsidRDefault="004B0813" w:rsidP="00E83226">
      <w:pPr>
        <w:pStyle w:val="Heading2"/>
      </w:pPr>
      <w:r>
        <w:t>Exercise 6:</w:t>
      </w:r>
    </w:p>
    <w:p w14:paraId="18C0F418" w14:textId="7298509F" w:rsidR="004B0813" w:rsidRPr="00604A71" w:rsidRDefault="004B0813" w:rsidP="00E83226">
      <w:r>
        <w:t xml:space="preserve">Following on exercise 5, implement a method </w:t>
      </w:r>
      <w:r>
        <w:rPr>
          <w:rFonts w:ascii="Courier New" w:hAnsi="Courier New"/>
        </w:rPr>
        <w:t>get_close_network(user_id)</w:t>
      </w:r>
      <w:r>
        <w:t xml:space="preserve"> that returns the set of users’ </w:t>
      </w:r>
      <w:r w:rsidR="00511450">
        <w:t>ids that</w:t>
      </w:r>
      <w:r>
        <w:t xml:space="preserve"> have a </w:t>
      </w:r>
      <w:r w:rsidR="00511450">
        <w:t>connexion degree</w:t>
      </w:r>
      <w:r>
        <w:t xml:space="preserve"> of </w:t>
      </w:r>
      <w:r w:rsidR="00DA275B">
        <w:t xml:space="preserve">1, 2, or </w:t>
      </w:r>
      <w:r>
        <w:t>3</w:t>
      </w:r>
      <w:r w:rsidR="00DA275B">
        <w:t xml:space="preserve">. The method returns an empty set if there is no users with an id equal to </w:t>
      </w:r>
      <w:r w:rsidR="00DA275B">
        <w:rPr>
          <w:rFonts w:ascii="Courier New" w:hAnsi="Courier New"/>
        </w:rPr>
        <w:t>user_id</w:t>
      </w:r>
      <w:r w:rsidR="00DA275B">
        <w:t>.</w:t>
      </w:r>
    </w:p>
    <w:p w14:paraId="529A7657" w14:textId="77777777" w:rsidR="00E83226" w:rsidRDefault="00E83226">
      <w:pPr>
        <w:spacing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FAC67E5" w14:textId="5EE6AD7D" w:rsidR="00C10A96" w:rsidRDefault="00C10A96" w:rsidP="00E83226">
      <w:pPr>
        <w:pStyle w:val="Heading2"/>
      </w:pPr>
      <w:r>
        <w:lastRenderedPageBreak/>
        <w:t xml:space="preserve">Exercise </w:t>
      </w:r>
      <w:r w:rsidR="004B0813">
        <w:t>7</w:t>
      </w:r>
      <w:r>
        <w:t>:</w:t>
      </w:r>
    </w:p>
    <w:p w14:paraId="4ED2A265" w14:textId="76490300" w:rsidR="00723D54" w:rsidRDefault="00723D54" w:rsidP="00E83226">
      <w:r>
        <w:t xml:space="preserve">There are several centrality measures. The normalised closeness centrality (or closeness) of a node is the average length of the shortest path between the node and all other nodes in the graph. </w:t>
      </w:r>
      <w:r w:rsidR="00862061">
        <w:t>Thus,</w:t>
      </w:r>
      <w:r>
        <w:t xml:space="preserve"> the more central a node is, the closer it is to all other nodes. Closeness was defined by Bavelas in 1950, and its normalised form is given by Equation</w:t>
      </w:r>
      <w:r w:rsidR="00C10A96">
        <w:t xml:space="preserve"> 1</w:t>
      </w:r>
      <w:r>
        <w:t>.</w:t>
      </w:r>
    </w:p>
    <w:p w14:paraId="651EF89E" w14:textId="1BAF373D" w:rsidR="00723D54" w:rsidRDefault="00C10A96" w:rsidP="00E83226">
      <m:oMathPara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)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3287E263" w14:textId="078826D0" w:rsidR="00723D54" w:rsidRDefault="00723D54" w:rsidP="00E83226">
      <w:r>
        <w:t xml:space="preserve">where </w:t>
      </w:r>
      <m:oMath>
        <m:r>
          <w:rPr>
            <w:rFonts w:ascii="Cambria Math" w:hAnsi="Cambria Math"/>
          </w:rPr>
          <m:t>C(x)</m:t>
        </m:r>
      </m:oMath>
      <w:r>
        <w:t xml:space="preserve"> is the closeness of vertex </w:t>
      </w:r>
      <m:oMath>
        <m:r>
          <w:rPr>
            <w:rFonts w:ascii="Cambria Math" w:hAnsi="Cambria Math"/>
          </w:rPr>
          <m:t>x</m:t>
        </m:r>
      </m:oMath>
      <w:r>
        <w:t xml:space="preserve">,  </w:t>
      </w:r>
      <m:oMath>
        <m:r>
          <w:rPr>
            <w:rFonts w:ascii="Cambria Math" w:hAnsi="Cambria Math"/>
          </w:rPr>
          <m:t>d(y,x)</m:t>
        </m:r>
      </m:oMath>
      <w:r>
        <w:t xml:space="preserve"> is the shortest distance between vertices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,  and </w:t>
      </w:r>
      <m:oMath>
        <m:r>
          <w:rPr>
            <w:rFonts w:ascii="Cambria Math" w:hAnsi="Cambria Math"/>
          </w:rPr>
          <m:t>N</m:t>
        </m:r>
      </m:oMath>
      <w:r>
        <w:t xml:space="preserve"> is the number of vertices in the graph. It is assumed that the graph is strongly connected, that is every vertex is reachable from every other vertex. </w:t>
      </w:r>
    </w:p>
    <w:p w14:paraId="24AEA71B" w14:textId="7CA80EA5" w:rsidR="00723D54" w:rsidRDefault="00723D54" w:rsidP="00E83226">
      <w:r>
        <w:t xml:space="preserve">Implement the method </w:t>
      </w:r>
      <w:r w:rsidRPr="00862061">
        <w:rPr>
          <w:rFonts w:ascii="Courier New" w:hAnsi="Courier New"/>
        </w:rPr>
        <w:t>closeness(user</w:t>
      </w:r>
      <w:r w:rsidR="00862061">
        <w:rPr>
          <w:rFonts w:ascii="Courier New" w:hAnsi="Courier New"/>
        </w:rPr>
        <w:t>_</w:t>
      </w:r>
      <w:r w:rsidR="00511450">
        <w:rPr>
          <w:rFonts w:ascii="Courier New" w:hAnsi="Courier New"/>
        </w:rPr>
        <w:t>i</w:t>
      </w:r>
      <w:r w:rsidRPr="00862061">
        <w:rPr>
          <w:rFonts w:ascii="Courier New" w:hAnsi="Courier New"/>
        </w:rPr>
        <w:t>d)</w:t>
      </w:r>
      <w:r>
        <w:t xml:space="preserve"> which computes and returns the closeness measure of the user with ID </w:t>
      </w:r>
      <w:r w:rsidRPr="00862061">
        <w:rPr>
          <w:rFonts w:ascii="Courier New" w:hAnsi="Courier New"/>
        </w:rPr>
        <w:t>user</w:t>
      </w:r>
      <w:r w:rsidR="00862061">
        <w:rPr>
          <w:rFonts w:ascii="Courier New" w:hAnsi="Courier New"/>
        </w:rPr>
        <w:t>_</w:t>
      </w:r>
      <w:r w:rsidR="00511450">
        <w:rPr>
          <w:rFonts w:ascii="Courier New" w:hAnsi="Courier New"/>
        </w:rPr>
        <w:t>id</w:t>
      </w:r>
      <w:r>
        <w:t xml:space="preserve">. The method should </w:t>
      </w:r>
      <w:r w:rsidR="00C10A96">
        <w:t>raise</w:t>
      </w:r>
      <w:r>
        <w:t xml:space="preserve"> a</w:t>
      </w:r>
      <w:r w:rsidR="00862061">
        <w:t xml:space="preserve"> </w:t>
      </w:r>
      <w:r w:rsidR="00862061">
        <w:rPr>
          <w:rFonts w:ascii="Courier New" w:hAnsi="Courier New"/>
        </w:rPr>
        <w:t>ValueError</w:t>
      </w:r>
      <w:r>
        <w:t>| if such a user does not exist.</w:t>
      </w:r>
    </w:p>
    <w:p w14:paraId="6D9A9820" w14:textId="77777777" w:rsidR="00862061" w:rsidRDefault="00862061" w:rsidP="00E83226"/>
    <w:p w14:paraId="2DCBE8D9" w14:textId="77777777" w:rsidR="00862061" w:rsidRPr="00723D54" w:rsidRDefault="00862061" w:rsidP="00E83226"/>
    <w:sectPr w:rsidR="00862061" w:rsidRPr="00723D54" w:rsidSect="00D91622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D8A433" w14:textId="77777777" w:rsidR="001C24C3" w:rsidRDefault="001C24C3" w:rsidP="00E83226">
      <w:r>
        <w:separator/>
      </w:r>
    </w:p>
  </w:endnote>
  <w:endnote w:type="continuationSeparator" w:id="0">
    <w:p w14:paraId="67592737" w14:textId="77777777" w:rsidR="001C24C3" w:rsidRDefault="001C24C3" w:rsidP="00E83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SY10">
    <w:altName w:val="MS Gothic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95FC6" w14:textId="77777777" w:rsidR="004156C4" w:rsidRDefault="004156C4" w:rsidP="00E83226">
    <w:pPr>
      <w:pStyle w:val="Footer"/>
    </w:pPr>
    <w:r>
      <w:tab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0C71D6" w:rsidRPr="000C71D6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9C0EEB" w14:textId="77777777" w:rsidR="001C24C3" w:rsidRDefault="001C24C3" w:rsidP="00E83226">
      <w:r>
        <w:separator/>
      </w:r>
    </w:p>
  </w:footnote>
  <w:footnote w:type="continuationSeparator" w:id="0">
    <w:p w14:paraId="0187F508" w14:textId="77777777" w:rsidR="001C24C3" w:rsidRDefault="001C24C3" w:rsidP="00E83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6FAB1" w14:textId="2CDC94C1" w:rsidR="00B52B8F" w:rsidRPr="00490E3A" w:rsidRDefault="00597E50" w:rsidP="00E83226">
    <w:pPr>
      <w:pStyle w:val="Practicalheaders"/>
    </w:pPr>
    <w:r>
      <w:rPr>
        <w:noProof/>
      </w:rPr>
      <w:drawing>
        <wp:anchor distT="0" distB="0" distL="114300" distR="114300" simplePos="0" relativeHeight="251664384" behindDoc="1" locked="0" layoutInCell="1" allowOverlap="1" wp14:anchorId="254387C9" wp14:editId="47B73187">
          <wp:simplePos x="0" y="0"/>
          <wp:positionH relativeFrom="column">
            <wp:posOffset>5362575</wp:posOffset>
          </wp:positionH>
          <wp:positionV relativeFrom="paragraph">
            <wp:posOffset>-98927</wp:posOffset>
          </wp:positionV>
          <wp:extent cx="931524" cy="428625"/>
          <wp:effectExtent l="0" t="0" r="0" b="0"/>
          <wp:wrapTight wrapText="bothSides">
            <wp:wrapPolygon edited="0">
              <wp:start x="884" y="0"/>
              <wp:lineTo x="442" y="5760"/>
              <wp:lineTo x="884" y="12480"/>
              <wp:lineTo x="2652" y="20160"/>
              <wp:lineTo x="11935" y="20160"/>
              <wp:lineTo x="20775" y="16320"/>
              <wp:lineTo x="20333" y="2880"/>
              <wp:lineTo x="7514" y="0"/>
              <wp:lineTo x="884" y="0"/>
            </wp:wrapPolygon>
          </wp:wrapTight>
          <wp:docPr id="828286819" name="Picture 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8286819" name="Picture 4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1524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90E3A" w:rsidRPr="00490E3A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38B5B2" wp14:editId="624A373E">
              <wp:simplePos x="0" y="0"/>
              <wp:positionH relativeFrom="column">
                <wp:posOffset>-600075</wp:posOffset>
              </wp:positionH>
              <wp:positionV relativeFrom="paragraph">
                <wp:posOffset>-144781</wp:posOffset>
              </wp:positionV>
              <wp:extent cx="6941820" cy="523875"/>
              <wp:effectExtent l="0" t="0" r="0" b="952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1820" cy="52387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50CEAE" id="Rectangle 3" o:spid="_x0000_s1026" style="position:absolute;margin-left:-47.25pt;margin-top:-11.4pt;width:546.6pt;height:4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" fillcolor="#e5dfec [663]" stroked="f" strokeweight="2pt"/>
          </w:pict>
        </mc:Fallback>
      </mc:AlternateConten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63A03" w14:textId="2B02C09A" w:rsidR="00D91622" w:rsidRPr="00490E3A" w:rsidRDefault="00597E50" w:rsidP="00E83226">
    <w:pPr>
      <w:pStyle w:val="Practicalheaders"/>
    </w:pPr>
    <w:r>
      <w:rPr>
        <w:noProof/>
      </w:rPr>
      <w:drawing>
        <wp:anchor distT="0" distB="0" distL="114300" distR="114300" simplePos="0" relativeHeight="251662336" behindDoc="1" locked="0" layoutInCell="1" allowOverlap="1" wp14:anchorId="01C9CF2A" wp14:editId="19438CED">
          <wp:simplePos x="0" y="0"/>
          <wp:positionH relativeFrom="column">
            <wp:posOffset>5375275</wp:posOffset>
          </wp:positionH>
          <wp:positionV relativeFrom="paragraph">
            <wp:posOffset>-99695</wp:posOffset>
          </wp:positionV>
          <wp:extent cx="930910" cy="428625"/>
          <wp:effectExtent l="0" t="0" r="0" b="0"/>
          <wp:wrapTight wrapText="bothSides">
            <wp:wrapPolygon edited="0">
              <wp:start x="884" y="0"/>
              <wp:lineTo x="442" y="5760"/>
              <wp:lineTo x="884" y="12480"/>
              <wp:lineTo x="2652" y="20160"/>
              <wp:lineTo x="11935" y="20160"/>
              <wp:lineTo x="20775" y="16320"/>
              <wp:lineTo x="20333" y="2880"/>
              <wp:lineTo x="7514" y="0"/>
              <wp:lineTo x="884" y="0"/>
            </wp:wrapPolygon>
          </wp:wrapTight>
          <wp:docPr id="18012888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128889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91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91622" w:rsidRPr="00490E3A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C33C0CC" wp14:editId="59C4A463">
              <wp:simplePos x="0" y="0"/>
              <wp:positionH relativeFrom="column">
                <wp:posOffset>-600075</wp:posOffset>
              </wp:positionH>
              <wp:positionV relativeFrom="paragraph">
                <wp:posOffset>-144780</wp:posOffset>
              </wp:positionV>
              <wp:extent cx="6941820" cy="1381125"/>
              <wp:effectExtent l="0" t="0" r="0" b="952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1820" cy="138112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4633E5" id="Rectangle 4" o:spid="_x0000_s1026" style="position:absolute;margin-left:-47.25pt;margin-top:-11.4pt;width:546.6pt;height:108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" fillcolor="#e5dfec [663]" stroked="f" strokeweight="2pt"/>
          </w:pict>
        </mc:Fallback>
      </mc:AlternateContent>
    </w:r>
  </w:p>
  <w:p w14:paraId="778C4141" w14:textId="77777777" w:rsidR="00D91622" w:rsidRDefault="00D91622" w:rsidP="00E83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877B1"/>
    <w:multiLevelType w:val="hybridMultilevel"/>
    <w:tmpl w:val="032AE228"/>
    <w:lvl w:ilvl="0" w:tplc="0388CE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40D1D4D"/>
    <w:multiLevelType w:val="hybridMultilevel"/>
    <w:tmpl w:val="424E337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232D7"/>
    <w:multiLevelType w:val="hybridMultilevel"/>
    <w:tmpl w:val="7F600224"/>
    <w:lvl w:ilvl="0" w:tplc="F300D258">
      <w:start w:val="1"/>
      <w:numFmt w:val="lowerRoman"/>
      <w:pStyle w:val="ListParagraph"/>
      <w:lvlText w:val="%1."/>
      <w:lvlJc w:val="right"/>
      <w:pPr>
        <w:ind w:left="720" w:hanging="360"/>
      </w:pPr>
    </w:lvl>
    <w:lvl w:ilvl="1" w:tplc="0388CEC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363E5"/>
    <w:multiLevelType w:val="hybridMultilevel"/>
    <w:tmpl w:val="1CF085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84F66"/>
    <w:multiLevelType w:val="hybridMultilevel"/>
    <w:tmpl w:val="25626554"/>
    <w:lvl w:ilvl="0" w:tplc="0388CE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A775A"/>
    <w:multiLevelType w:val="hybridMultilevel"/>
    <w:tmpl w:val="1DF0F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64AEB"/>
    <w:multiLevelType w:val="hybridMultilevel"/>
    <w:tmpl w:val="9E80062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85A732A"/>
    <w:multiLevelType w:val="hybridMultilevel"/>
    <w:tmpl w:val="BEFA0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90BEF"/>
    <w:multiLevelType w:val="hybridMultilevel"/>
    <w:tmpl w:val="1576C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56058"/>
    <w:multiLevelType w:val="hybridMultilevel"/>
    <w:tmpl w:val="8CC6173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D333D0"/>
    <w:multiLevelType w:val="hybridMultilevel"/>
    <w:tmpl w:val="5830A71E"/>
    <w:lvl w:ilvl="0" w:tplc="C4625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479F7"/>
    <w:multiLevelType w:val="hybridMultilevel"/>
    <w:tmpl w:val="9A44C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AC3666"/>
    <w:multiLevelType w:val="hybridMultilevel"/>
    <w:tmpl w:val="480C766C"/>
    <w:lvl w:ilvl="0" w:tplc="8D1CF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965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0E0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641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7AC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BC2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061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5E9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A40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BB256D5"/>
    <w:multiLevelType w:val="hybridMultilevel"/>
    <w:tmpl w:val="63424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7213A3"/>
    <w:multiLevelType w:val="hybridMultilevel"/>
    <w:tmpl w:val="36BAC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FC16BC"/>
    <w:multiLevelType w:val="hybridMultilevel"/>
    <w:tmpl w:val="A6E644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B2506"/>
    <w:multiLevelType w:val="hybridMultilevel"/>
    <w:tmpl w:val="0E622F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EF05A0"/>
    <w:multiLevelType w:val="hybridMultilevel"/>
    <w:tmpl w:val="127C604A"/>
    <w:lvl w:ilvl="0" w:tplc="64C67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7C7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123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6C8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AA0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808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D852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1CD9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906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34279ED"/>
    <w:multiLevelType w:val="hybridMultilevel"/>
    <w:tmpl w:val="2E1C4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5A1FD4"/>
    <w:multiLevelType w:val="hybridMultilevel"/>
    <w:tmpl w:val="76B8F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0C793D"/>
    <w:multiLevelType w:val="hybridMultilevel"/>
    <w:tmpl w:val="B8A645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553DE2"/>
    <w:multiLevelType w:val="hybridMultilevel"/>
    <w:tmpl w:val="952E94D8"/>
    <w:lvl w:ilvl="0" w:tplc="0388CE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2" w15:restartNumberingAfterBreak="0">
    <w:nsid w:val="4FED7174"/>
    <w:multiLevelType w:val="hybridMultilevel"/>
    <w:tmpl w:val="74C63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F698B"/>
    <w:multiLevelType w:val="hybridMultilevel"/>
    <w:tmpl w:val="99C8F9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61498C"/>
    <w:multiLevelType w:val="hybridMultilevel"/>
    <w:tmpl w:val="059EEF2E"/>
    <w:lvl w:ilvl="0" w:tplc="1ABAA4E2">
      <w:start w:val="4"/>
      <w:numFmt w:val="bullet"/>
      <w:lvlText w:val="•"/>
      <w:lvlJc w:val="left"/>
      <w:pPr>
        <w:ind w:left="720" w:hanging="360"/>
      </w:pPr>
      <w:rPr>
        <w:rFonts w:ascii="CMSY10" w:eastAsiaTheme="minorEastAsia" w:hAnsi="CMSY10" w:cs="CMSY10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2A49CF"/>
    <w:multiLevelType w:val="hybridMultilevel"/>
    <w:tmpl w:val="94D66D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63540"/>
    <w:multiLevelType w:val="hybridMultilevel"/>
    <w:tmpl w:val="77C667A2"/>
    <w:lvl w:ilvl="0" w:tplc="30A6A59A">
      <w:start w:val="1"/>
      <w:numFmt w:val="bullet"/>
      <w:lvlText w:val="•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91F5178"/>
    <w:multiLevelType w:val="hybridMultilevel"/>
    <w:tmpl w:val="1270DA7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C862B5"/>
    <w:multiLevelType w:val="hybridMultilevel"/>
    <w:tmpl w:val="32228D0C"/>
    <w:lvl w:ilvl="0" w:tplc="83B4F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310CC6"/>
    <w:multiLevelType w:val="hybridMultilevel"/>
    <w:tmpl w:val="CE423D5A"/>
    <w:lvl w:ilvl="0" w:tplc="71AEA57A">
      <w:start w:val="1"/>
      <w:numFmt w:val="lowerLetter"/>
      <w:pStyle w:val="numberedlist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FCA5B08"/>
    <w:multiLevelType w:val="hybridMultilevel"/>
    <w:tmpl w:val="24AC1D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276CAA"/>
    <w:multiLevelType w:val="hybridMultilevel"/>
    <w:tmpl w:val="FB3A86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EB3C11"/>
    <w:multiLevelType w:val="hybridMultilevel"/>
    <w:tmpl w:val="374CB3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660FC5"/>
    <w:multiLevelType w:val="multilevel"/>
    <w:tmpl w:val="3228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8427FF"/>
    <w:multiLevelType w:val="hybridMultilevel"/>
    <w:tmpl w:val="1E223FB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5C00E6"/>
    <w:multiLevelType w:val="hybridMultilevel"/>
    <w:tmpl w:val="6F4C3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184B52"/>
    <w:multiLevelType w:val="hybridMultilevel"/>
    <w:tmpl w:val="DDD00FDE"/>
    <w:lvl w:ilvl="0" w:tplc="399EC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BF95D53"/>
    <w:multiLevelType w:val="hybridMultilevel"/>
    <w:tmpl w:val="FFBC797E"/>
    <w:lvl w:ilvl="0" w:tplc="C4625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6A43F0"/>
    <w:multiLevelType w:val="hybridMultilevel"/>
    <w:tmpl w:val="0E38D844"/>
    <w:lvl w:ilvl="0" w:tplc="C4625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194F30"/>
    <w:multiLevelType w:val="hybridMultilevel"/>
    <w:tmpl w:val="2E1C4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146738">
    <w:abstractNumId w:val="2"/>
  </w:num>
  <w:num w:numId="2" w16cid:durableId="681208195">
    <w:abstractNumId w:val="23"/>
  </w:num>
  <w:num w:numId="3" w16cid:durableId="37049335">
    <w:abstractNumId w:val="2"/>
  </w:num>
  <w:num w:numId="4" w16cid:durableId="732432765">
    <w:abstractNumId w:val="2"/>
    <w:lvlOverride w:ilvl="0">
      <w:startOverride w:val="1"/>
    </w:lvlOverride>
  </w:num>
  <w:num w:numId="5" w16cid:durableId="1818303264">
    <w:abstractNumId w:val="19"/>
  </w:num>
  <w:num w:numId="6" w16cid:durableId="554389551">
    <w:abstractNumId w:val="26"/>
  </w:num>
  <w:num w:numId="7" w16cid:durableId="1439251667">
    <w:abstractNumId w:val="2"/>
  </w:num>
  <w:num w:numId="8" w16cid:durableId="843326857">
    <w:abstractNumId w:val="2"/>
    <w:lvlOverride w:ilvl="0">
      <w:startOverride w:val="1"/>
    </w:lvlOverride>
  </w:num>
  <w:num w:numId="9" w16cid:durableId="1262296424">
    <w:abstractNumId w:val="36"/>
  </w:num>
  <w:num w:numId="10" w16cid:durableId="1940868289">
    <w:abstractNumId w:val="0"/>
  </w:num>
  <w:num w:numId="11" w16cid:durableId="244923105">
    <w:abstractNumId w:val="21"/>
  </w:num>
  <w:num w:numId="12" w16cid:durableId="390201443">
    <w:abstractNumId w:val="17"/>
  </w:num>
  <w:num w:numId="13" w16cid:durableId="95907291">
    <w:abstractNumId w:val="12"/>
  </w:num>
  <w:num w:numId="14" w16cid:durableId="2088261680">
    <w:abstractNumId w:val="20"/>
  </w:num>
  <w:num w:numId="15" w16cid:durableId="1124542436">
    <w:abstractNumId w:val="31"/>
  </w:num>
  <w:num w:numId="16" w16cid:durableId="1560284188">
    <w:abstractNumId w:val="3"/>
  </w:num>
  <w:num w:numId="17" w16cid:durableId="150367228">
    <w:abstractNumId w:val="10"/>
  </w:num>
  <w:num w:numId="18" w16cid:durableId="2117216858">
    <w:abstractNumId w:val="7"/>
  </w:num>
  <w:num w:numId="19" w16cid:durableId="804734304">
    <w:abstractNumId w:val="24"/>
  </w:num>
  <w:num w:numId="20" w16cid:durableId="186262286">
    <w:abstractNumId w:val="38"/>
  </w:num>
  <w:num w:numId="21" w16cid:durableId="1543010917">
    <w:abstractNumId w:val="37"/>
  </w:num>
  <w:num w:numId="22" w16cid:durableId="152109797">
    <w:abstractNumId w:val="25"/>
  </w:num>
  <w:num w:numId="23" w16cid:durableId="1803771526">
    <w:abstractNumId w:val="13"/>
  </w:num>
  <w:num w:numId="24" w16cid:durableId="671640067">
    <w:abstractNumId w:val="15"/>
  </w:num>
  <w:num w:numId="25" w16cid:durableId="1113092765">
    <w:abstractNumId w:val="27"/>
  </w:num>
  <w:num w:numId="26" w16cid:durableId="2100175672">
    <w:abstractNumId w:val="1"/>
  </w:num>
  <w:num w:numId="27" w16cid:durableId="808132477">
    <w:abstractNumId w:val="9"/>
  </w:num>
  <w:num w:numId="28" w16cid:durableId="629825371">
    <w:abstractNumId w:val="18"/>
  </w:num>
  <w:num w:numId="29" w16cid:durableId="1057626060">
    <w:abstractNumId w:val="39"/>
  </w:num>
  <w:num w:numId="30" w16cid:durableId="284389148">
    <w:abstractNumId w:val="16"/>
  </w:num>
  <w:num w:numId="31" w16cid:durableId="1050962841">
    <w:abstractNumId w:val="30"/>
  </w:num>
  <w:num w:numId="32" w16cid:durableId="263270440">
    <w:abstractNumId w:val="28"/>
  </w:num>
  <w:num w:numId="33" w16cid:durableId="232544239">
    <w:abstractNumId w:val="4"/>
  </w:num>
  <w:num w:numId="34" w16cid:durableId="814761636">
    <w:abstractNumId w:val="33"/>
  </w:num>
  <w:num w:numId="35" w16cid:durableId="1183545261">
    <w:abstractNumId w:val="34"/>
  </w:num>
  <w:num w:numId="36" w16cid:durableId="434207876">
    <w:abstractNumId w:val="29"/>
  </w:num>
  <w:num w:numId="37" w16cid:durableId="1921478834">
    <w:abstractNumId w:val="29"/>
    <w:lvlOverride w:ilvl="0">
      <w:startOverride w:val="1"/>
    </w:lvlOverride>
  </w:num>
  <w:num w:numId="38" w16cid:durableId="188374599">
    <w:abstractNumId w:val="5"/>
  </w:num>
  <w:num w:numId="39" w16cid:durableId="383255371">
    <w:abstractNumId w:val="22"/>
  </w:num>
  <w:num w:numId="40" w16cid:durableId="1906718250">
    <w:abstractNumId w:val="11"/>
  </w:num>
  <w:num w:numId="41" w16cid:durableId="1751148010">
    <w:abstractNumId w:val="14"/>
  </w:num>
  <w:num w:numId="42" w16cid:durableId="1393895142">
    <w:abstractNumId w:val="32"/>
  </w:num>
  <w:num w:numId="43" w16cid:durableId="41832032">
    <w:abstractNumId w:val="35"/>
  </w:num>
  <w:num w:numId="44" w16cid:durableId="377432764">
    <w:abstractNumId w:val="8"/>
  </w:num>
  <w:num w:numId="45" w16cid:durableId="6106283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72F"/>
    <w:rsid w:val="00003022"/>
    <w:rsid w:val="00003F32"/>
    <w:rsid w:val="00004A35"/>
    <w:rsid w:val="00010734"/>
    <w:rsid w:val="00011BA1"/>
    <w:rsid w:val="00025151"/>
    <w:rsid w:val="00027EE6"/>
    <w:rsid w:val="00045074"/>
    <w:rsid w:val="000521A4"/>
    <w:rsid w:val="0008250C"/>
    <w:rsid w:val="000865B6"/>
    <w:rsid w:val="00094D96"/>
    <w:rsid w:val="00095E6E"/>
    <w:rsid w:val="000B4EB6"/>
    <w:rsid w:val="000C300E"/>
    <w:rsid w:val="000C71D6"/>
    <w:rsid w:val="000E57C1"/>
    <w:rsid w:val="00130B03"/>
    <w:rsid w:val="00134E6D"/>
    <w:rsid w:val="001532B0"/>
    <w:rsid w:val="001605DF"/>
    <w:rsid w:val="001860F1"/>
    <w:rsid w:val="00186246"/>
    <w:rsid w:val="001A1E98"/>
    <w:rsid w:val="001A300A"/>
    <w:rsid w:val="001C24C3"/>
    <w:rsid w:val="001C3960"/>
    <w:rsid w:val="001C4C76"/>
    <w:rsid w:val="001E1691"/>
    <w:rsid w:val="001F0D13"/>
    <w:rsid w:val="001F5128"/>
    <w:rsid w:val="002050A3"/>
    <w:rsid w:val="00226FB8"/>
    <w:rsid w:val="00244525"/>
    <w:rsid w:val="00246D1A"/>
    <w:rsid w:val="00250E31"/>
    <w:rsid w:val="00254DDB"/>
    <w:rsid w:val="00254FDE"/>
    <w:rsid w:val="00257447"/>
    <w:rsid w:val="002603D9"/>
    <w:rsid w:val="00263F5D"/>
    <w:rsid w:val="00271366"/>
    <w:rsid w:val="002749C8"/>
    <w:rsid w:val="0028004C"/>
    <w:rsid w:val="00286B10"/>
    <w:rsid w:val="0029229D"/>
    <w:rsid w:val="00293E2F"/>
    <w:rsid w:val="00294E79"/>
    <w:rsid w:val="002B1951"/>
    <w:rsid w:val="002C7A90"/>
    <w:rsid w:val="002E156B"/>
    <w:rsid w:val="002F6058"/>
    <w:rsid w:val="003039CC"/>
    <w:rsid w:val="00320F5D"/>
    <w:rsid w:val="00352654"/>
    <w:rsid w:val="0036143E"/>
    <w:rsid w:val="00396991"/>
    <w:rsid w:val="003C1396"/>
    <w:rsid w:val="003C7CF0"/>
    <w:rsid w:val="003E7062"/>
    <w:rsid w:val="004156C4"/>
    <w:rsid w:val="004312D6"/>
    <w:rsid w:val="004349D6"/>
    <w:rsid w:val="004551EC"/>
    <w:rsid w:val="0045656A"/>
    <w:rsid w:val="0046003F"/>
    <w:rsid w:val="00490E3A"/>
    <w:rsid w:val="004960BD"/>
    <w:rsid w:val="004B0813"/>
    <w:rsid w:val="004C25A5"/>
    <w:rsid w:val="004D2A70"/>
    <w:rsid w:val="004D7323"/>
    <w:rsid w:val="00511450"/>
    <w:rsid w:val="00511E72"/>
    <w:rsid w:val="005305C0"/>
    <w:rsid w:val="005732A6"/>
    <w:rsid w:val="00582ED9"/>
    <w:rsid w:val="00597E50"/>
    <w:rsid w:val="005A4D97"/>
    <w:rsid w:val="005C1C84"/>
    <w:rsid w:val="005D59D4"/>
    <w:rsid w:val="005D6E35"/>
    <w:rsid w:val="005D7314"/>
    <w:rsid w:val="005F6B34"/>
    <w:rsid w:val="00604A71"/>
    <w:rsid w:val="00630370"/>
    <w:rsid w:val="00636E82"/>
    <w:rsid w:val="006518E7"/>
    <w:rsid w:val="00652A62"/>
    <w:rsid w:val="00664493"/>
    <w:rsid w:val="00680D40"/>
    <w:rsid w:val="006812D6"/>
    <w:rsid w:val="0068172F"/>
    <w:rsid w:val="006821E2"/>
    <w:rsid w:val="006828A1"/>
    <w:rsid w:val="006A6900"/>
    <w:rsid w:val="006B0E97"/>
    <w:rsid w:val="006C3B8F"/>
    <w:rsid w:val="006C66BD"/>
    <w:rsid w:val="006D6865"/>
    <w:rsid w:val="006E2676"/>
    <w:rsid w:val="0070187E"/>
    <w:rsid w:val="00707800"/>
    <w:rsid w:val="00723768"/>
    <w:rsid w:val="00723D54"/>
    <w:rsid w:val="00744A15"/>
    <w:rsid w:val="00752930"/>
    <w:rsid w:val="00754009"/>
    <w:rsid w:val="00754C25"/>
    <w:rsid w:val="0075755D"/>
    <w:rsid w:val="0076297B"/>
    <w:rsid w:val="00772A10"/>
    <w:rsid w:val="00784F8B"/>
    <w:rsid w:val="007A064A"/>
    <w:rsid w:val="007A5A0D"/>
    <w:rsid w:val="007C3C65"/>
    <w:rsid w:val="007D2481"/>
    <w:rsid w:val="007F3F02"/>
    <w:rsid w:val="00800E74"/>
    <w:rsid w:val="008234F6"/>
    <w:rsid w:val="00834070"/>
    <w:rsid w:val="00835F59"/>
    <w:rsid w:val="00847D72"/>
    <w:rsid w:val="00850AEF"/>
    <w:rsid w:val="008515C3"/>
    <w:rsid w:val="00862061"/>
    <w:rsid w:val="0086327C"/>
    <w:rsid w:val="008646C7"/>
    <w:rsid w:val="008655B7"/>
    <w:rsid w:val="00894AAE"/>
    <w:rsid w:val="008A7B09"/>
    <w:rsid w:val="008C03DF"/>
    <w:rsid w:val="008C3633"/>
    <w:rsid w:val="008C42C5"/>
    <w:rsid w:val="008D26E0"/>
    <w:rsid w:val="008E208C"/>
    <w:rsid w:val="008E51E1"/>
    <w:rsid w:val="008E787B"/>
    <w:rsid w:val="00920319"/>
    <w:rsid w:val="00924A96"/>
    <w:rsid w:val="00943C45"/>
    <w:rsid w:val="009C0A3C"/>
    <w:rsid w:val="009C6D89"/>
    <w:rsid w:val="009D563F"/>
    <w:rsid w:val="009E3A9A"/>
    <w:rsid w:val="009F7833"/>
    <w:rsid w:val="00A000DC"/>
    <w:rsid w:val="00A12808"/>
    <w:rsid w:val="00A16CB5"/>
    <w:rsid w:val="00A22952"/>
    <w:rsid w:val="00A34731"/>
    <w:rsid w:val="00A45BD8"/>
    <w:rsid w:val="00A505E2"/>
    <w:rsid w:val="00A5323F"/>
    <w:rsid w:val="00A77920"/>
    <w:rsid w:val="00A81F5A"/>
    <w:rsid w:val="00A875E2"/>
    <w:rsid w:val="00A951FD"/>
    <w:rsid w:val="00AA0933"/>
    <w:rsid w:val="00AA109A"/>
    <w:rsid w:val="00AB7DAE"/>
    <w:rsid w:val="00AC225F"/>
    <w:rsid w:val="00AD1660"/>
    <w:rsid w:val="00AD4DBD"/>
    <w:rsid w:val="00AF403A"/>
    <w:rsid w:val="00B15608"/>
    <w:rsid w:val="00B161DF"/>
    <w:rsid w:val="00B227BA"/>
    <w:rsid w:val="00B32D0C"/>
    <w:rsid w:val="00B511F1"/>
    <w:rsid w:val="00B520A9"/>
    <w:rsid w:val="00B52B8F"/>
    <w:rsid w:val="00B62ADC"/>
    <w:rsid w:val="00B81E64"/>
    <w:rsid w:val="00BA76E2"/>
    <w:rsid w:val="00BC5CCF"/>
    <w:rsid w:val="00BD54A8"/>
    <w:rsid w:val="00BE31A2"/>
    <w:rsid w:val="00C0432C"/>
    <w:rsid w:val="00C07D53"/>
    <w:rsid w:val="00C10A96"/>
    <w:rsid w:val="00C125C0"/>
    <w:rsid w:val="00C13DB4"/>
    <w:rsid w:val="00C161D5"/>
    <w:rsid w:val="00C32ED0"/>
    <w:rsid w:val="00C3545C"/>
    <w:rsid w:val="00C428C1"/>
    <w:rsid w:val="00C52697"/>
    <w:rsid w:val="00C573B8"/>
    <w:rsid w:val="00C5794F"/>
    <w:rsid w:val="00C654A9"/>
    <w:rsid w:val="00C75F0C"/>
    <w:rsid w:val="00C76193"/>
    <w:rsid w:val="00C81AD6"/>
    <w:rsid w:val="00C84221"/>
    <w:rsid w:val="00CC6337"/>
    <w:rsid w:val="00CD0E73"/>
    <w:rsid w:val="00CE48D4"/>
    <w:rsid w:val="00CF60A9"/>
    <w:rsid w:val="00CF60B5"/>
    <w:rsid w:val="00D07E1F"/>
    <w:rsid w:val="00D24A05"/>
    <w:rsid w:val="00D26DFA"/>
    <w:rsid w:val="00D37C5C"/>
    <w:rsid w:val="00D4343D"/>
    <w:rsid w:val="00D51851"/>
    <w:rsid w:val="00D5531A"/>
    <w:rsid w:val="00D56049"/>
    <w:rsid w:val="00D759A6"/>
    <w:rsid w:val="00D7703D"/>
    <w:rsid w:val="00D82403"/>
    <w:rsid w:val="00D91622"/>
    <w:rsid w:val="00D93913"/>
    <w:rsid w:val="00D95A22"/>
    <w:rsid w:val="00D97644"/>
    <w:rsid w:val="00DA275B"/>
    <w:rsid w:val="00DB310A"/>
    <w:rsid w:val="00DC736D"/>
    <w:rsid w:val="00DD7F82"/>
    <w:rsid w:val="00DE037B"/>
    <w:rsid w:val="00DE4EE0"/>
    <w:rsid w:val="00DE5E5F"/>
    <w:rsid w:val="00E04A3C"/>
    <w:rsid w:val="00E10C6F"/>
    <w:rsid w:val="00E178CF"/>
    <w:rsid w:val="00E17EB9"/>
    <w:rsid w:val="00E24703"/>
    <w:rsid w:val="00E256BC"/>
    <w:rsid w:val="00E25874"/>
    <w:rsid w:val="00E31758"/>
    <w:rsid w:val="00E408C9"/>
    <w:rsid w:val="00E43D9B"/>
    <w:rsid w:val="00E62129"/>
    <w:rsid w:val="00E65063"/>
    <w:rsid w:val="00E67E37"/>
    <w:rsid w:val="00E723E0"/>
    <w:rsid w:val="00E75E53"/>
    <w:rsid w:val="00E75EFB"/>
    <w:rsid w:val="00E80DD2"/>
    <w:rsid w:val="00E83226"/>
    <w:rsid w:val="00EB00C9"/>
    <w:rsid w:val="00ED4A46"/>
    <w:rsid w:val="00EF135B"/>
    <w:rsid w:val="00EF13D0"/>
    <w:rsid w:val="00F006B0"/>
    <w:rsid w:val="00F23756"/>
    <w:rsid w:val="00F34FDC"/>
    <w:rsid w:val="00F541DC"/>
    <w:rsid w:val="00F659AB"/>
    <w:rsid w:val="00F84820"/>
    <w:rsid w:val="00F84DD8"/>
    <w:rsid w:val="00F94145"/>
    <w:rsid w:val="00FB370F"/>
    <w:rsid w:val="00FC6B34"/>
    <w:rsid w:val="00FD52B9"/>
    <w:rsid w:val="00FE3372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F507A"/>
  <w15:docId w15:val="{9A1542EF-90CA-44E6-9ADB-359BF4A5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226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0C9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EB00C9"/>
    <w:pPr>
      <w:spacing w:before="240" w:after="12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1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EB00C9"/>
    <w:pPr>
      <w:spacing w:after="240"/>
      <w:contextualSpacing/>
      <w:jc w:val="center"/>
    </w:pPr>
    <w:rPr>
      <w:rFonts w:asciiTheme="majorHAnsi" w:eastAsiaTheme="majorEastAsia" w:hAnsiTheme="majorHAnsi" w:cstheme="majorBidi"/>
      <w:b/>
      <w:caps/>
      <w:color w:val="404040" w:themeColor="text1" w:themeTint="BF"/>
      <w:kern w:val="28"/>
      <w:sz w:val="52"/>
      <w:szCs w:val="52"/>
      <w14:textOutline w14:w="12700" w14:cap="flat" w14:cmpd="sng" w14:algn="ctr">
        <w14:noFill/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EB00C9"/>
    <w:rPr>
      <w:rFonts w:asciiTheme="majorHAnsi" w:eastAsiaTheme="majorEastAsia" w:hAnsiTheme="majorHAnsi" w:cstheme="majorBidi"/>
      <w:b/>
      <w:caps/>
      <w:color w:val="404040" w:themeColor="text1" w:themeTint="BF"/>
      <w:kern w:val="28"/>
      <w:sz w:val="52"/>
      <w:szCs w:val="52"/>
      <w14:textOutline w14:w="12700" w14:cap="flat" w14:cmpd="sng" w14:algn="ctr">
        <w14:noFill/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B00C9"/>
    <w:pPr>
      <w:numPr>
        <w:ilvl w:val="1"/>
      </w:numPr>
      <w:spacing w:before="240" w:after="360"/>
      <w:jc w:val="center"/>
    </w:pPr>
    <w:rPr>
      <w:rFonts w:asciiTheme="majorHAnsi" w:eastAsiaTheme="majorEastAsia" w:hAnsiTheme="majorHAnsi" w:cstheme="majorBidi"/>
      <w:iCs/>
      <w:color w:val="000000" w:themeColor="text1"/>
      <w:spacing w:val="15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EB00C9"/>
    <w:rPr>
      <w:rFonts w:asciiTheme="majorHAnsi" w:eastAsiaTheme="majorEastAsia" w:hAnsiTheme="majorHAnsi" w:cstheme="majorBidi"/>
      <w:iCs/>
      <w:color w:val="000000" w:themeColor="text1"/>
      <w:spacing w:val="15"/>
      <w:sz w:val="24"/>
      <w:szCs w:val="24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paragraph" w:customStyle="1" w:styleId="Question">
    <w:name w:val="Question"/>
    <w:basedOn w:val="Normal"/>
    <w:link w:val="QuestionChar"/>
    <w:qFormat/>
    <w:rsid w:val="009C0A3C"/>
    <w:rPr>
      <w:b/>
      <w:color w:val="404040" w:themeColor="text1" w:themeTint="BF"/>
      <w:u w:val="single"/>
    </w:rPr>
  </w:style>
  <w:style w:type="paragraph" w:styleId="ListParagraph">
    <w:name w:val="List Paragraph"/>
    <w:basedOn w:val="Normal"/>
    <w:uiPriority w:val="34"/>
    <w:qFormat/>
    <w:rsid w:val="00784F8B"/>
    <w:pPr>
      <w:numPr>
        <w:numId w:val="7"/>
      </w:numPr>
      <w:spacing w:after="240"/>
    </w:pPr>
  </w:style>
  <w:style w:type="character" w:customStyle="1" w:styleId="QuestionChar">
    <w:name w:val="Question Char"/>
    <w:basedOn w:val="DefaultParagraphFont"/>
    <w:link w:val="Question"/>
    <w:rsid w:val="009C0A3C"/>
    <w:rPr>
      <w:rFonts w:ascii="Times New Roman" w:hAnsi="Times New Roman" w:cs="Times New Roman"/>
      <w:b/>
      <w:color w:val="404040" w:themeColor="text1" w:themeTint="BF"/>
      <w:sz w:val="24"/>
      <w:szCs w:val="24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75E53"/>
    <w:pPr>
      <w:jc w:val="center"/>
    </w:pPr>
    <w:rPr>
      <w:b/>
      <w:bCs/>
      <w:color w:val="000000" w:themeColor="text1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603D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91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913"/>
    <w:rPr>
      <w:rFonts w:ascii="Tahoma" w:hAnsi="Tahoma" w:cs="Tahoma"/>
      <w:sz w:val="16"/>
      <w:szCs w:val="16"/>
    </w:rPr>
  </w:style>
  <w:style w:type="paragraph" w:customStyle="1" w:styleId="Schema">
    <w:name w:val="Schema"/>
    <w:basedOn w:val="Normal"/>
    <w:link w:val="SchemaChar"/>
    <w:qFormat/>
    <w:rsid w:val="00C07D53"/>
    <w:rPr>
      <w:rFonts w:ascii="Arial" w:hAnsi="Arial" w:cs="Arial"/>
      <w:sz w:val="20"/>
      <w:szCs w:val="20"/>
    </w:rPr>
  </w:style>
  <w:style w:type="character" w:customStyle="1" w:styleId="SchemaChar">
    <w:name w:val="Schema Char"/>
    <w:basedOn w:val="DefaultParagraphFont"/>
    <w:link w:val="Schema"/>
    <w:rsid w:val="00C07D53"/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uiPriority w:val="59"/>
    <w:rsid w:val="00DE4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2B8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2B8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2B8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52B8F"/>
    <w:rPr>
      <w:rFonts w:ascii="Times New Roman" w:hAnsi="Times New Roman" w:cs="Times New Roman"/>
      <w:sz w:val="24"/>
      <w:szCs w:val="24"/>
    </w:rPr>
  </w:style>
  <w:style w:type="paragraph" w:customStyle="1" w:styleId="Practicalheaders">
    <w:name w:val="Practical headers"/>
    <w:basedOn w:val="Header"/>
    <w:link w:val="PracticalheadersChar"/>
    <w:qFormat/>
    <w:rsid w:val="00B52B8F"/>
    <w:rPr>
      <w:rFonts w:asciiTheme="minorHAnsi" w:hAnsiTheme="minorHAnsi" w:cstheme="minorHAnsi"/>
    </w:rPr>
  </w:style>
  <w:style w:type="paragraph" w:customStyle="1" w:styleId="ModelAnswertitle">
    <w:name w:val="Model Answer title"/>
    <w:basedOn w:val="Title"/>
    <w:link w:val="ModelAnswertitleChar"/>
    <w:qFormat/>
    <w:rsid w:val="004156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 w:themeFill="text2" w:themeFillTint="33"/>
      <w:spacing w:before="600" w:after="600"/>
    </w:pPr>
  </w:style>
  <w:style w:type="character" w:customStyle="1" w:styleId="PracticalheadersChar">
    <w:name w:val="Practical headers Char"/>
    <w:basedOn w:val="HeaderChar"/>
    <w:link w:val="Practicalheaders"/>
    <w:rsid w:val="00B52B8F"/>
    <w:rPr>
      <w:rFonts w:ascii="Times New Roman" w:hAnsi="Times New Roman" w:cstheme="min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0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odelAnswertitleChar">
    <w:name w:val="Model Answer title Char"/>
    <w:basedOn w:val="TitleChar"/>
    <w:link w:val="ModelAnswertitle"/>
    <w:rsid w:val="004156C4"/>
    <w:rPr>
      <w:rFonts w:asciiTheme="majorHAnsi" w:eastAsiaTheme="majorEastAsia" w:hAnsiTheme="majorHAnsi" w:cstheme="majorBidi"/>
      <w:b/>
      <w:caps/>
      <w:color w:val="262626" w:themeColor="text1" w:themeTint="D9"/>
      <w:spacing w:val="5"/>
      <w:kern w:val="28"/>
      <w:sz w:val="52"/>
      <w:szCs w:val="52"/>
      <w:shd w:val="clear" w:color="auto" w:fill="C6D9F1" w:themeFill="text2" w:themeFillTint="33"/>
      <w14:textOutline w14:w="12700" w14:cap="flat" w14:cmpd="sng" w14:algn="ctr">
        <w14:noFill/>
        <w14:prstDash w14:val="solid"/>
        <w14:round/>
      </w14:textOutline>
    </w:rPr>
  </w:style>
  <w:style w:type="paragraph" w:customStyle="1" w:styleId="CodeFormat">
    <w:name w:val="Code Format"/>
    <w:link w:val="CodeFormatChar"/>
    <w:autoRedefine/>
    <w:qFormat/>
    <w:rsid w:val="0008250C"/>
    <w:pPr>
      <w:pBdr>
        <w:top w:val="single" w:sz="6" w:space="4" w:color="595959" w:themeColor="text1" w:themeTint="A6" w:shadow="1"/>
        <w:left w:val="single" w:sz="6" w:space="4" w:color="595959" w:themeColor="text1" w:themeTint="A6" w:shadow="1"/>
        <w:bottom w:val="single" w:sz="6" w:space="4" w:color="595959" w:themeColor="text1" w:themeTint="A6" w:shadow="1"/>
        <w:right w:val="single" w:sz="6" w:space="4" w:color="595959" w:themeColor="text1" w:themeTint="A6" w:shadow="1"/>
      </w:pBdr>
      <w:spacing w:after="0" w:line="240" w:lineRule="auto"/>
      <w:ind w:left="567"/>
    </w:pPr>
    <w:rPr>
      <w:rFonts w:ascii="Courier New" w:hAnsi="Courier New" w:cs="Courier New"/>
      <w:color w:val="262626" w:themeColor="text1" w:themeTint="D9"/>
      <w:sz w:val="24"/>
      <w:szCs w:val="24"/>
      <w:shd w:val="clear" w:color="auto" w:fill="FFFFFF"/>
    </w:rPr>
  </w:style>
  <w:style w:type="character" w:customStyle="1" w:styleId="CodeFormatChar">
    <w:name w:val="Code Format Char"/>
    <w:basedOn w:val="DefaultParagraphFont"/>
    <w:link w:val="CodeFormat"/>
    <w:rsid w:val="0008250C"/>
    <w:rPr>
      <w:rFonts w:ascii="Courier New" w:hAnsi="Courier New" w:cs="Courier New"/>
      <w:color w:val="262626" w:themeColor="text1" w:themeTint="D9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621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8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187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84820"/>
    <w:rPr>
      <w:color w:val="0000FF"/>
      <w:u w:val="single"/>
    </w:rPr>
  </w:style>
  <w:style w:type="paragraph" w:customStyle="1" w:styleId="numberedlist">
    <w:name w:val="numbered list"/>
    <w:basedOn w:val="ListParagraph"/>
    <w:link w:val="numberedlistChar"/>
    <w:qFormat/>
    <w:rsid w:val="00E178CF"/>
    <w:pPr>
      <w:numPr>
        <w:numId w:val="36"/>
      </w:numPr>
      <w:spacing w:before="120" w:line="288" w:lineRule="auto"/>
      <w:outlineLvl w:val="0"/>
    </w:pPr>
    <w:rPr>
      <w:rFonts w:ascii="Calibri" w:eastAsiaTheme="minorHAnsi" w:hAnsi="Calibri" w:cstheme="minorBidi"/>
      <w:color w:val="17365D" w:themeColor="text2" w:themeShade="BF"/>
      <w:szCs w:val="22"/>
      <w:lang w:eastAsia="ko-KR"/>
    </w:rPr>
  </w:style>
  <w:style w:type="character" w:customStyle="1" w:styleId="numberedlistChar">
    <w:name w:val="numbered list Char"/>
    <w:basedOn w:val="DefaultParagraphFont"/>
    <w:link w:val="numberedlist"/>
    <w:rsid w:val="00E178CF"/>
    <w:rPr>
      <w:rFonts w:ascii="Calibri" w:eastAsiaTheme="minorHAnsi" w:hAnsi="Calibri"/>
      <w:color w:val="17365D" w:themeColor="text2" w:themeShade="BF"/>
      <w:sz w:val="24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0521A4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CC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CCF"/>
    <w:rPr>
      <w:rFonts w:ascii="Times New Roman" w:hAnsi="Times New Roman" w:cs="Times New Roman"/>
      <w:i/>
      <w:iCs/>
      <w:color w:val="4F81BD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00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0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2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99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42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0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80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06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blot\AppData\Roaming\Microsoft\Templates\UoY\TPOP%20PRACTIC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 w="12700">
          <a:solidFill>
            <a:schemeClr val="accent1">
              <a:lumMod val="75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51DE5-777A-4426-8D14-DCDEE12E3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TPOP PRACTICAL.dotx</Template>
  <TotalTime>155</TotalTime>
  <Pages>3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SOF1 Practical 07: Class Vector</vt:lpstr>
    </vt:vector>
  </TitlesOfParts>
  <Company>Department of Computer Science</Company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SOF1 Practical 07: Class Vector</dc:title>
  <dc:subject/>
  <dc:creator>Lilian Blot</dc:creator>
  <cp:keywords/>
  <dc:description/>
  <cp:lastModifiedBy>Lilian Blot</cp:lastModifiedBy>
  <cp:revision>7</cp:revision>
  <cp:lastPrinted>2019-10-18T08:46:00Z</cp:lastPrinted>
  <dcterms:created xsi:type="dcterms:W3CDTF">2024-11-25T15:34:00Z</dcterms:created>
  <dcterms:modified xsi:type="dcterms:W3CDTF">2025-02-26T16:55:00Z</dcterms:modified>
</cp:coreProperties>
</file>